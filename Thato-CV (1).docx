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1" w:rightFromText="181" w:vertAnchor="page" w:horzAnchor="margin" w:tblpXSpec="center" w:tblpY="3301"/>
        <w:tblOverlap w:val="never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372"/>
        <w:gridCol w:w="6680"/>
      </w:tblGrid>
      <w:tr w:rsidR="00ED3818" w:rsidRPr="00780441" w14:paraId="6B6AA9B9" w14:textId="77777777" w:rsidTr="00AE40E1">
        <w:trPr>
          <w:cantSplit/>
          <w:trHeight w:val="13031"/>
        </w:trPr>
        <w:tc>
          <w:tcPr>
            <w:tcW w:w="4372" w:type="dxa"/>
          </w:tcPr>
          <w:tbl>
            <w:tblPr>
              <w:tblStyle w:val="TableGrid"/>
              <w:tblpPr w:leftFromText="181" w:rightFromText="181" w:vertAnchor="text" w:tblpY="1"/>
              <w:tblOverlap w:val="never"/>
              <w:tblW w:w="43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</w:tblCellMar>
              <w:tblLook w:val="0600" w:firstRow="0" w:lastRow="0" w:firstColumn="0" w:lastColumn="0" w:noHBand="1" w:noVBand="1"/>
            </w:tblPr>
            <w:tblGrid>
              <w:gridCol w:w="1980"/>
              <w:gridCol w:w="2410"/>
            </w:tblGrid>
            <w:tr w:rsidR="003E55ED" w:rsidRPr="008132EE" w14:paraId="3AB91644" w14:textId="77777777" w:rsidTr="00AE40E1">
              <w:tc>
                <w:tcPr>
                  <w:tcW w:w="4390" w:type="dxa"/>
                  <w:gridSpan w:val="2"/>
                </w:tcPr>
                <w:p w14:paraId="6FA497AF" w14:textId="7640659E" w:rsidR="003E55ED" w:rsidRPr="008132EE" w:rsidRDefault="003E55ED" w:rsidP="003E55ED">
                  <w:pPr>
                    <w:rPr>
                      <w:rFonts w:ascii="Arial" w:hAnsi="Arial" w:cs="Arial"/>
                      <w:b/>
                      <w:bCs/>
                      <w:color w:val="2F2D58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F2D58"/>
                      <w:sz w:val="24"/>
                      <w:szCs w:val="24"/>
                      <w:lang w:val="en-US"/>
                    </w:rPr>
                    <w:t>ABOUT ME</w:t>
                  </w:r>
                </w:p>
                <w:p w14:paraId="1FA2919E" w14:textId="77777777" w:rsidR="003E55ED" w:rsidRPr="008132EE" w:rsidRDefault="003E55ED" w:rsidP="00ED3818">
                  <w:pPr>
                    <w:rPr>
                      <w:rFonts w:ascii="Arial" w:hAnsi="Arial" w:cs="Arial"/>
                      <w:b/>
                      <w:bCs/>
                      <w:color w:val="2F2D58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E55ED" w:rsidRPr="008132EE" w14:paraId="24C503A6" w14:textId="77777777" w:rsidTr="00AE40E1">
              <w:tc>
                <w:tcPr>
                  <w:tcW w:w="4390" w:type="dxa"/>
                  <w:gridSpan w:val="2"/>
                </w:tcPr>
                <w:p w14:paraId="26A1B5B7" w14:textId="43D7AF81" w:rsidR="003E55ED" w:rsidRPr="0008023F" w:rsidRDefault="009E6C66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 w:rsidRPr="0008023F">
                    <w:rPr>
                      <w:rFonts w:ascii="Arial" w:hAnsi="Arial" w:cs="Arial"/>
                      <w:color w:val="000000" w:themeColor="text1"/>
                      <w:lang w:val="en-US"/>
                    </w:rPr>
                    <w:t>I</w:t>
                  </w:r>
                  <w:r w:rsidR="00E6285B" w:rsidRPr="0008023F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am</w:t>
                  </w:r>
                  <w:r w:rsidR="00E74A69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</w:t>
                  </w:r>
                  <w:r w:rsidR="00E6285B" w:rsidRPr="0008023F">
                    <w:rPr>
                      <w:rFonts w:ascii="Arial" w:hAnsi="Arial" w:cs="Arial"/>
                      <w:color w:val="000000" w:themeColor="text1"/>
                      <w:lang w:val="en-US"/>
                    </w:rPr>
                    <w:t>productive</w:t>
                  </w:r>
                  <w:r w:rsidR="006F093B" w:rsidRPr="0008023F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in both team-based and self-managed projects</w:t>
                  </w:r>
                  <w:r w:rsidR="00D81F51" w:rsidRPr="0008023F">
                    <w:rPr>
                      <w:rFonts w:ascii="Arial" w:hAnsi="Arial" w:cs="Arial"/>
                      <w:color w:val="000000" w:themeColor="text1"/>
                      <w:lang w:val="en-US"/>
                    </w:rPr>
                    <w:t>,</w:t>
                  </w:r>
                  <w:r w:rsidR="003F7F4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articulation, </w:t>
                  </w:r>
                  <w:r w:rsidR="00A771A1" w:rsidRPr="0008023F">
                    <w:rPr>
                      <w:rFonts w:ascii="Arial" w:hAnsi="Arial" w:cs="Arial"/>
                      <w:color w:val="000000" w:themeColor="text1"/>
                      <w:lang w:val="en-US"/>
                    </w:rPr>
                    <w:t>communication</w:t>
                  </w:r>
                  <w:r w:rsidR="00F52EAC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and </w:t>
                  </w:r>
                  <w:r w:rsidR="00F875AA" w:rsidRPr="0008023F">
                    <w:rPr>
                      <w:rFonts w:ascii="Arial" w:hAnsi="Arial" w:cs="Arial"/>
                      <w:color w:val="000000" w:themeColor="text1"/>
                      <w:lang w:val="en-US"/>
                    </w:rPr>
                    <w:t>formal presentations</w:t>
                  </w:r>
                  <w:r w:rsidR="00F0534A" w:rsidRPr="0008023F">
                    <w:rPr>
                      <w:rFonts w:ascii="Arial" w:hAnsi="Arial" w:cs="Arial"/>
                      <w:color w:val="000000" w:themeColor="text1"/>
                      <w:lang w:val="en-US"/>
                    </w:rPr>
                    <w:t>. My goal is to up-skill</w:t>
                  </w:r>
                  <w:r w:rsidR="002E2A19" w:rsidRPr="0008023F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</w:t>
                  </w:r>
                  <w:r w:rsidR="00E36936" w:rsidRPr="0008023F">
                    <w:rPr>
                      <w:rFonts w:ascii="Arial" w:hAnsi="Arial" w:cs="Arial"/>
                      <w:color w:val="000000" w:themeColor="text1"/>
                      <w:lang w:val="en-US"/>
                    </w:rPr>
                    <w:t>and maintai</w:t>
                  </w:r>
                  <w:r w:rsidR="00E74A69">
                    <w:rPr>
                      <w:rFonts w:ascii="Arial" w:hAnsi="Arial" w:cs="Arial"/>
                      <w:color w:val="000000" w:themeColor="text1"/>
                      <w:lang w:val="en-US"/>
                    </w:rPr>
                    <w:t>n</w:t>
                  </w:r>
                  <w:r w:rsidR="00E36936" w:rsidRPr="0008023F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up-to-date</w:t>
                  </w:r>
                  <w:r w:rsidR="00851FFC" w:rsidRPr="0008023F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industry knowledge and </w:t>
                  </w:r>
                  <w:r w:rsidR="000D0404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IT </w:t>
                  </w:r>
                  <w:r w:rsidR="00851FFC" w:rsidRPr="0008023F">
                    <w:rPr>
                      <w:rFonts w:ascii="Arial" w:hAnsi="Arial" w:cs="Arial"/>
                      <w:color w:val="000000" w:themeColor="text1"/>
                      <w:lang w:val="en-US"/>
                    </w:rPr>
                    <w:t>skills.</w:t>
                  </w:r>
                </w:p>
              </w:tc>
            </w:tr>
            <w:tr w:rsidR="003E55ED" w:rsidRPr="008132EE" w14:paraId="6C5932B5" w14:textId="77777777" w:rsidTr="00AE40E1">
              <w:tc>
                <w:tcPr>
                  <w:tcW w:w="4390" w:type="dxa"/>
                  <w:gridSpan w:val="2"/>
                </w:tcPr>
                <w:p w14:paraId="37A5BD3A" w14:textId="77777777" w:rsidR="003E55ED" w:rsidRPr="00547A01" w:rsidRDefault="003E55ED" w:rsidP="003E55ED">
                  <w:pPr>
                    <w:rPr>
                      <w:rFonts w:ascii="Arial" w:hAnsi="Arial" w:cs="Arial"/>
                      <w:b/>
                      <w:bCs/>
                      <w:color w:val="2F2D58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3E55ED" w:rsidRPr="008132EE" w14:paraId="44C6CF52" w14:textId="77777777" w:rsidTr="00AE40E1">
              <w:tc>
                <w:tcPr>
                  <w:tcW w:w="4390" w:type="dxa"/>
                  <w:gridSpan w:val="2"/>
                </w:tcPr>
                <w:p w14:paraId="5D001D61" w14:textId="77777777" w:rsidR="00ED3818" w:rsidRPr="008132EE" w:rsidRDefault="00ED3818" w:rsidP="003E55ED">
                  <w:pPr>
                    <w:rPr>
                      <w:rFonts w:ascii="Arial" w:hAnsi="Arial" w:cs="Arial"/>
                      <w:b/>
                      <w:bCs/>
                      <w:color w:val="2F2D58"/>
                      <w:sz w:val="24"/>
                      <w:szCs w:val="24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2F2D58"/>
                      <w:sz w:val="24"/>
                      <w:szCs w:val="24"/>
                      <w:lang w:val="en-US"/>
                    </w:rPr>
                    <w:t>PERSONAL DETAILS</w:t>
                  </w:r>
                </w:p>
                <w:p w14:paraId="6873FD3C" w14:textId="77777777" w:rsidR="00ED3818" w:rsidRPr="008132EE" w:rsidRDefault="00ED3818" w:rsidP="003E55E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ED3818" w:rsidRPr="008132EE" w14:paraId="6554BE86" w14:textId="77777777" w:rsidTr="00AE40E1">
              <w:tc>
                <w:tcPr>
                  <w:tcW w:w="1980" w:type="dxa"/>
                </w:tcPr>
                <w:p w14:paraId="1A0C658B" w14:textId="77777777" w:rsidR="00ED3818" w:rsidRPr="008132EE" w:rsidRDefault="00ED3818" w:rsidP="003E55ED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Name:</w:t>
                  </w:r>
                </w:p>
              </w:tc>
              <w:tc>
                <w:tcPr>
                  <w:tcW w:w="2410" w:type="dxa"/>
                </w:tcPr>
                <w:p w14:paraId="68A0366C" w14:textId="04C130B5" w:rsidR="00ED3818" w:rsidRPr="008132EE" w:rsidRDefault="005F162A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Thatohatsi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Marcia</w:t>
                  </w:r>
                </w:p>
              </w:tc>
            </w:tr>
            <w:tr w:rsidR="00ED3818" w:rsidRPr="008132EE" w14:paraId="14526697" w14:textId="77777777" w:rsidTr="00AE40E1">
              <w:tc>
                <w:tcPr>
                  <w:tcW w:w="1980" w:type="dxa"/>
                </w:tcPr>
                <w:p w14:paraId="7F1E0D17" w14:textId="77777777" w:rsidR="00ED3818" w:rsidRPr="008132EE" w:rsidRDefault="00ED3818" w:rsidP="003E55ED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Surname:</w:t>
                  </w:r>
                </w:p>
              </w:tc>
              <w:tc>
                <w:tcPr>
                  <w:tcW w:w="2410" w:type="dxa"/>
                </w:tcPr>
                <w:p w14:paraId="3EE93992" w14:textId="541D8E86" w:rsidR="00ED3818" w:rsidRPr="008132EE" w:rsidRDefault="005F162A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Tsoho</w:t>
                  </w:r>
                  <w:proofErr w:type="spellEnd"/>
                </w:p>
              </w:tc>
            </w:tr>
            <w:tr w:rsidR="00ED3818" w:rsidRPr="008132EE" w14:paraId="315CDAA3" w14:textId="77777777" w:rsidTr="00AE40E1">
              <w:tc>
                <w:tcPr>
                  <w:tcW w:w="1980" w:type="dxa"/>
                </w:tcPr>
                <w:p w14:paraId="38366C73" w14:textId="77777777" w:rsidR="00ED3818" w:rsidRPr="008132EE" w:rsidRDefault="00ED3818" w:rsidP="003E55ED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Date of birth:</w:t>
                  </w:r>
                </w:p>
              </w:tc>
              <w:tc>
                <w:tcPr>
                  <w:tcW w:w="2410" w:type="dxa"/>
                </w:tcPr>
                <w:p w14:paraId="4CAD59DA" w14:textId="0108D762" w:rsidR="00ED3818" w:rsidRPr="008132EE" w:rsidRDefault="005F162A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 w:rsidRPr="00C82B76">
                    <w:rPr>
                      <w:rFonts w:ascii="Arial" w:hAnsi="Arial" w:cs="Arial"/>
                      <w:color w:val="000000" w:themeColor="text1"/>
                      <w:lang w:val="en-US"/>
                    </w:rPr>
                    <w:t>09</w:t>
                  </w:r>
                  <w:r w:rsidR="00C82B76">
                    <w:rPr>
                      <w:rFonts w:ascii="Arial" w:hAnsi="Arial" w:cs="Arial"/>
                      <w:color w:val="000000" w:themeColor="text1"/>
                      <w:vertAlign w:val="superscript"/>
                      <w:lang w:val="en-US"/>
                    </w:rPr>
                    <w:t>th</w:t>
                  </w:r>
                  <w:r w:rsidR="00ED3818" w:rsidRPr="008132EE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Febr</w:t>
                  </w:r>
                  <w:r w:rsidR="00ED3818" w:rsidRPr="008132EE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uary </w:t>
                  </w: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1995</w:t>
                  </w:r>
                </w:p>
              </w:tc>
            </w:tr>
            <w:tr w:rsidR="00ED3818" w:rsidRPr="008132EE" w14:paraId="13220767" w14:textId="77777777" w:rsidTr="00AE40E1">
              <w:tc>
                <w:tcPr>
                  <w:tcW w:w="1980" w:type="dxa"/>
                </w:tcPr>
                <w:p w14:paraId="523C5BE8" w14:textId="4EDD8534" w:rsidR="00ED3818" w:rsidRPr="008132EE" w:rsidRDefault="00AE40E1" w:rsidP="003E55ED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Residential Area:</w:t>
                  </w:r>
                </w:p>
              </w:tc>
              <w:tc>
                <w:tcPr>
                  <w:tcW w:w="2410" w:type="dxa"/>
                </w:tcPr>
                <w:p w14:paraId="0F7E478D" w14:textId="01607958" w:rsidR="00ED3818" w:rsidRDefault="005F162A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1</w:t>
                  </w:r>
                  <w:r w:rsidR="00675F12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6 </w:t>
                  </w:r>
                  <w:proofErr w:type="spellStart"/>
                  <w:r w:rsidR="00675F12">
                    <w:rPr>
                      <w:rFonts w:ascii="Arial" w:hAnsi="Arial" w:cs="Arial"/>
                      <w:color w:val="000000" w:themeColor="text1"/>
                      <w:lang w:val="en-US"/>
                    </w:rPr>
                    <w:t>Qhude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</w:t>
                  </w:r>
                  <w:r w:rsidR="00675F12">
                    <w:rPr>
                      <w:rFonts w:ascii="Arial" w:hAnsi="Arial" w:cs="Arial"/>
                      <w:color w:val="000000" w:themeColor="text1"/>
                      <w:lang w:val="en-US"/>
                    </w:rPr>
                    <w:t>Crescent</w:t>
                  </w:r>
                </w:p>
                <w:p w14:paraId="698F8859" w14:textId="2BA39B6C" w:rsidR="005F162A" w:rsidRDefault="00675F12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Joe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Slovo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park</w:t>
                  </w:r>
                </w:p>
                <w:p w14:paraId="4CCFBC68" w14:textId="77777777" w:rsidR="005F162A" w:rsidRDefault="00675F12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Milnerton</w:t>
                  </w:r>
                  <w:proofErr w:type="spellEnd"/>
                </w:p>
                <w:p w14:paraId="709EB210" w14:textId="51CD753A" w:rsidR="00675F12" w:rsidRPr="008132EE" w:rsidRDefault="00675F12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7441</w:t>
                  </w:r>
                </w:p>
              </w:tc>
            </w:tr>
            <w:tr w:rsidR="00ED3818" w:rsidRPr="008132EE" w14:paraId="2C6348A8" w14:textId="77777777" w:rsidTr="00AE40E1">
              <w:tc>
                <w:tcPr>
                  <w:tcW w:w="1980" w:type="dxa"/>
                </w:tcPr>
                <w:p w14:paraId="4B7FBD21" w14:textId="77777777" w:rsidR="00ED3818" w:rsidRPr="008132EE" w:rsidRDefault="00ED3818" w:rsidP="003E55ED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2410" w:type="dxa"/>
                </w:tcPr>
                <w:p w14:paraId="7E876CBB" w14:textId="77777777" w:rsidR="00ED3818" w:rsidRPr="008132EE" w:rsidRDefault="00ED3818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ED3818" w:rsidRPr="008132EE" w14:paraId="621DF3DB" w14:textId="77777777" w:rsidTr="00AE40E1">
              <w:tc>
                <w:tcPr>
                  <w:tcW w:w="1980" w:type="dxa"/>
                </w:tcPr>
                <w:p w14:paraId="77E71F48" w14:textId="77777777" w:rsidR="00ED3818" w:rsidRPr="008132EE" w:rsidRDefault="00ED3818" w:rsidP="003E55ED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Languages:</w:t>
                  </w:r>
                </w:p>
              </w:tc>
              <w:tc>
                <w:tcPr>
                  <w:tcW w:w="2410" w:type="dxa"/>
                </w:tcPr>
                <w:p w14:paraId="78A80D95" w14:textId="1BE16F7F" w:rsidR="00ED3818" w:rsidRPr="008132EE" w:rsidRDefault="005F162A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English</w:t>
                  </w:r>
                  <w:r w:rsidR="00ED3818" w:rsidRPr="008132EE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  <w:tr w:rsidR="003E55ED" w:rsidRPr="008132EE" w14:paraId="4128CB36" w14:textId="77777777" w:rsidTr="00AE40E1">
              <w:tc>
                <w:tcPr>
                  <w:tcW w:w="1980" w:type="dxa"/>
                </w:tcPr>
                <w:p w14:paraId="3220F399" w14:textId="77777777" w:rsidR="00ED3818" w:rsidRPr="008132EE" w:rsidRDefault="00ED3818" w:rsidP="003E55ED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2410" w:type="dxa"/>
                </w:tcPr>
                <w:p w14:paraId="352E02A9" w14:textId="6529BC75" w:rsidR="00ED3818" w:rsidRPr="008132EE" w:rsidRDefault="005F162A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Sesotho</w:t>
                  </w:r>
                  <w:r w:rsidR="00ED3818" w:rsidRPr="008132EE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  <w:tr w:rsidR="003E55ED" w:rsidRPr="008132EE" w14:paraId="259773F0" w14:textId="77777777" w:rsidTr="00AE40E1">
              <w:tc>
                <w:tcPr>
                  <w:tcW w:w="1980" w:type="dxa"/>
                </w:tcPr>
                <w:p w14:paraId="5508AAD6" w14:textId="77777777" w:rsidR="00ED3818" w:rsidRPr="008132EE" w:rsidRDefault="00ED3818" w:rsidP="003E55ED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2410" w:type="dxa"/>
                </w:tcPr>
                <w:p w14:paraId="488EB3E0" w14:textId="5AFC3888" w:rsidR="00ED3818" w:rsidRPr="008132EE" w:rsidRDefault="00DD2C05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IsiXhosa</w:t>
                  </w:r>
                </w:p>
              </w:tc>
            </w:tr>
            <w:tr w:rsidR="003E55ED" w:rsidRPr="008132EE" w14:paraId="62C00816" w14:textId="77777777" w:rsidTr="00AE40E1">
              <w:tc>
                <w:tcPr>
                  <w:tcW w:w="1980" w:type="dxa"/>
                </w:tcPr>
                <w:p w14:paraId="3E4796AE" w14:textId="77777777" w:rsidR="00ED3818" w:rsidRPr="008132EE" w:rsidRDefault="00ED3818" w:rsidP="003E55ED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410" w:type="dxa"/>
                </w:tcPr>
                <w:p w14:paraId="668DA356" w14:textId="77777777" w:rsidR="00ED3818" w:rsidRPr="008132EE" w:rsidRDefault="00ED3818" w:rsidP="003E55ED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D3818" w:rsidRPr="008132EE" w14:paraId="54840E26" w14:textId="77777777" w:rsidTr="00AE40E1">
              <w:tc>
                <w:tcPr>
                  <w:tcW w:w="4390" w:type="dxa"/>
                  <w:gridSpan w:val="2"/>
                </w:tcPr>
                <w:p w14:paraId="7C0318C4" w14:textId="77777777" w:rsidR="00ED3818" w:rsidRPr="008132EE" w:rsidRDefault="00ED3818" w:rsidP="003E55ED">
                  <w:pPr>
                    <w:rPr>
                      <w:rFonts w:ascii="Arial" w:hAnsi="Arial" w:cs="Arial"/>
                      <w:b/>
                      <w:bCs/>
                      <w:color w:val="2F2D58"/>
                      <w:sz w:val="24"/>
                      <w:szCs w:val="24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2F2D58"/>
                      <w:sz w:val="24"/>
                      <w:szCs w:val="24"/>
                      <w:lang w:val="en-US"/>
                    </w:rPr>
                    <w:t>ONLINE PRESENCE</w:t>
                  </w:r>
                </w:p>
                <w:p w14:paraId="1DDA232C" w14:textId="77777777" w:rsidR="00ED3818" w:rsidRPr="008132EE" w:rsidRDefault="00ED3818" w:rsidP="003E55ED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E55ED" w:rsidRPr="008132EE" w14:paraId="3070578A" w14:textId="77777777" w:rsidTr="00AE40E1">
              <w:trPr>
                <w:trHeight w:val="884"/>
              </w:trPr>
              <w:tc>
                <w:tcPr>
                  <w:tcW w:w="1980" w:type="dxa"/>
                </w:tcPr>
                <w:p w14:paraId="691FA65D" w14:textId="77777777" w:rsidR="00ED3818" w:rsidRPr="008132EE" w:rsidRDefault="00ED3818" w:rsidP="003E55ED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LinkedIn:</w:t>
                  </w:r>
                </w:p>
              </w:tc>
              <w:tc>
                <w:tcPr>
                  <w:tcW w:w="2410" w:type="dxa"/>
                </w:tcPr>
                <w:p w14:paraId="7E3E2076" w14:textId="69A2766E" w:rsidR="00ED3818" w:rsidRPr="004C41DC" w:rsidRDefault="00435DC5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hyperlink r:id="rId12" w:history="1">
                    <w:r w:rsidR="00F53E13" w:rsidRPr="00964904">
                      <w:rPr>
                        <w:rStyle w:val="Hyperlink"/>
                        <w:rFonts w:ascii="Arial" w:hAnsi="Arial" w:cs="Arial"/>
                        <w:lang w:val="en-US"/>
                      </w:rPr>
                      <w:t>https://www.linkedin.com/in/thatohatsi-tsoho-407505196/</w:t>
                    </w:r>
                  </w:hyperlink>
                  <w:r w:rsidR="00F53E13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</w:p>
              </w:tc>
            </w:tr>
            <w:tr w:rsidR="00ED3818" w:rsidRPr="008132EE" w14:paraId="77D6828C" w14:textId="77777777" w:rsidTr="00AE40E1">
              <w:tc>
                <w:tcPr>
                  <w:tcW w:w="4390" w:type="dxa"/>
                  <w:gridSpan w:val="2"/>
                </w:tcPr>
                <w:p w14:paraId="7AB4B951" w14:textId="3FC700C7" w:rsidR="00ED3818" w:rsidRPr="008132EE" w:rsidRDefault="00AE40E1" w:rsidP="003E55ED">
                  <w:pPr>
                    <w:rPr>
                      <w:rFonts w:ascii="Arial" w:hAnsi="Arial" w:cs="Arial"/>
                      <w:b/>
                      <w:bCs/>
                      <w:color w:val="2F2D58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F2D58"/>
                      <w:sz w:val="24"/>
                      <w:szCs w:val="24"/>
                      <w:lang w:val="en-US"/>
                    </w:rPr>
                    <w:t>KEY SKILLS</w:t>
                  </w:r>
                </w:p>
                <w:p w14:paraId="02364A8C" w14:textId="77777777" w:rsidR="00ED3818" w:rsidRPr="008132EE" w:rsidRDefault="00ED3818" w:rsidP="003E55ED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D3818" w:rsidRPr="008132EE" w14:paraId="719EF036" w14:textId="77777777" w:rsidTr="00AE40E1">
              <w:tc>
                <w:tcPr>
                  <w:tcW w:w="1980" w:type="dxa"/>
                </w:tcPr>
                <w:p w14:paraId="7B5B1CB6" w14:textId="628F8C7B" w:rsidR="00ED3818" w:rsidRPr="008132EE" w:rsidRDefault="00307389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HTML and CSS</w:t>
                  </w:r>
                </w:p>
              </w:tc>
              <w:tc>
                <w:tcPr>
                  <w:tcW w:w="2410" w:type="dxa"/>
                </w:tcPr>
                <w:p w14:paraId="71695997" w14:textId="39DC20A3" w:rsidR="00137929" w:rsidRPr="008132EE" w:rsidRDefault="00DD2C05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Microsoft Office</w:t>
                  </w:r>
                </w:p>
              </w:tc>
            </w:tr>
            <w:tr w:rsidR="00ED3818" w:rsidRPr="008132EE" w14:paraId="2DE99BEA" w14:textId="77777777" w:rsidTr="00AE40E1">
              <w:tc>
                <w:tcPr>
                  <w:tcW w:w="1980" w:type="dxa"/>
                </w:tcPr>
                <w:p w14:paraId="79723948" w14:textId="3A70F7B1" w:rsidR="00ED3818" w:rsidRPr="008132EE" w:rsidRDefault="00307389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JavaScript</w:t>
                  </w:r>
                </w:p>
              </w:tc>
              <w:tc>
                <w:tcPr>
                  <w:tcW w:w="2410" w:type="dxa"/>
                </w:tcPr>
                <w:p w14:paraId="2E0C6E20" w14:textId="55956958" w:rsidR="00ED3818" w:rsidRPr="008132EE" w:rsidRDefault="00307389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Communication skills</w:t>
                  </w:r>
                </w:p>
              </w:tc>
            </w:tr>
            <w:tr w:rsidR="00ED3818" w:rsidRPr="008132EE" w14:paraId="08111E38" w14:textId="77777777" w:rsidTr="00AE40E1">
              <w:tc>
                <w:tcPr>
                  <w:tcW w:w="1980" w:type="dxa"/>
                </w:tcPr>
                <w:p w14:paraId="760F3520" w14:textId="48CB55FE" w:rsidR="00ED3818" w:rsidRPr="008132EE" w:rsidRDefault="00307389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Python</w:t>
                  </w:r>
                </w:p>
              </w:tc>
              <w:tc>
                <w:tcPr>
                  <w:tcW w:w="2410" w:type="dxa"/>
                </w:tcPr>
                <w:p w14:paraId="4075F3A7" w14:textId="0C0DE2FE" w:rsidR="00ED3818" w:rsidRPr="008132EE" w:rsidRDefault="00137929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Problem</w:t>
                  </w:r>
                  <w:r w:rsidR="00DD2C05">
                    <w:rPr>
                      <w:rFonts w:ascii="Arial" w:hAnsi="Arial" w:cs="Arial"/>
                      <w:color w:val="000000" w:themeColor="text1"/>
                      <w:lang w:val="en-US"/>
                    </w:rPr>
                    <w:t>-</w:t>
                  </w: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solv</w:t>
                  </w:r>
                  <w:r w:rsidR="00DD2C05">
                    <w:rPr>
                      <w:rFonts w:ascii="Arial" w:hAnsi="Arial" w:cs="Arial"/>
                      <w:color w:val="000000" w:themeColor="text1"/>
                      <w:lang w:val="en-US"/>
                    </w:rPr>
                    <w:t>ing</w:t>
                  </w:r>
                </w:p>
              </w:tc>
            </w:tr>
            <w:tr w:rsidR="00AE40E1" w:rsidRPr="008132EE" w14:paraId="36DBA486" w14:textId="77777777" w:rsidTr="00AE40E1">
              <w:tc>
                <w:tcPr>
                  <w:tcW w:w="1980" w:type="dxa"/>
                </w:tcPr>
                <w:p w14:paraId="2D1F5CB9" w14:textId="77777777" w:rsidR="00AE40E1" w:rsidRPr="008132EE" w:rsidRDefault="00AE40E1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2410" w:type="dxa"/>
                </w:tcPr>
                <w:p w14:paraId="2734FD06" w14:textId="77777777" w:rsidR="00AE40E1" w:rsidRPr="008132EE" w:rsidRDefault="00AE40E1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AE40E1" w:rsidRPr="008132EE" w14:paraId="5542EE03" w14:textId="77777777" w:rsidTr="00AE40E1">
              <w:tc>
                <w:tcPr>
                  <w:tcW w:w="4390" w:type="dxa"/>
                  <w:gridSpan w:val="2"/>
                </w:tcPr>
                <w:p w14:paraId="1503FE64" w14:textId="338EA21F" w:rsidR="00AE40E1" w:rsidRPr="000F2DE2" w:rsidRDefault="00AE40E1" w:rsidP="00AE40E1">
                  <w:pPr>
                    <w:rPr>
                      <w:rFonts w:ascii="Arial" w:hAnsi="Arial" w:cs="Arial"/>
                      <w:b/>
                      <w:bCs/>
                      <w:color w:val="2F2D58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F2D58"/>
                      <w:sz w:val="24"/>
                      <w:szCs w:val="24"/>
                      <w:lang w:val="en-US"/>
                    </w:rPr>
                    <w:t>ACHIEVEMENTS</w:t>
                  </w:r>
                </w:p>
              </w:tc>
            </w:tr>
            <w:tr w:rsidR="00AE40E1" w:rsidRPr="008132EE" w14:paraId="5FBC418F" w14:textId="77777777" w:rsidTr="00AE40E1">
              <w:tc>
                <w:tcPr>
                  <w:tcW w:w="4390" w:type="dxa"/>
                  <w:gridSpan w:val="2"/>
                </w:tcPr>
                <w:p w14:paraId="543DBE59" w14:textId="4744D482" w:rsidR="00AE40E1" w:rsidRPr="008132EE" w:rsidRDefault="00AE312A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T</w:t>
                  </w:r>
                  <w:r w:rsidR="00137929">
                    <w:rPr>
                      <w:rFonts w:ascii="Arial" w:hAnsi="Arial" w:cs="Arial"/>
                      <w:color w:val="000000" w:themeColor="text1"/>
                      <w:lang w:val="en-US"/>
                    </w:rPr>
                    <w:t>eam leader</w:t>
                  </w:r>
                  <w:r w:rsidR="00AE40E1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  <w:tr w:rsidR="00AE40E1" w:rsidRPr="008132EE" w14:paraId="31022585" w14:textId="77777777" w:rsidTr="00AE40E1">
              <w:tc>
                <w:tcPr>
                  <w:tcW w:w="4390" w:type="dxa"/>
                  <w:gridSpan w:val="2"/>
                </w:tcPr>
                <w:p w14:paraId="492DD28B" w14:textId="77777777" w:rsidR="007C4E5F" w:rsidRDefault="007C4E5F" w:rsidP="007C4E5F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Meridian committee member</w:t>
                  </w:r>
                </w:p>
                <w:p w14:paraId="6DC81CB4" w14:textId="54C8C503" w:rsidR="00AE40E1" w:rsidRPr="008132EE" w:rsidRDefault="007C4E5F" w:rsidP="007C4E5F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Induction organizer</w:t>
                  </w:r>
                </w:p>
              </w:tc>
            </w:tr>
            <w:tr w:rsidR="00AE40E1" w:rsidRPr="008132EE" w14:paraId="3A22AE80" w14:textId="77777777" w:rsidTr="00AE40E1">
              <w:tc>
                <w:tcPr>
                  <w:tcW w:w="4390" w:type="dxa"/>
                  <w:gridSpan w:val="2"/>
                </w:tcPr>
                <w:p w14:paraId="3F2CF0E7" w14:textId="6C141996" w:rsidR="00DD2C05" w:rsidRPr="008132EE" w:rsidRDefault="00DD2C05" w:rsidP="003E55ED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1A444B" w:rsidRPr="008132EE" w14:paraId="3D5DF060" w14:textId="77777777" w:rsidTr="00E17F1E">
              <w:tc>
                <w:tcPr>
                  <w:tcW w:w="4390" w:type="dxa"/>
                  <w:gridSpan w:val="2"/>
                </w:tcPr>
                <w:p w14:paraId="6033C6C9" w14:textId="2C45D100" w:rsidR="001A444B" w:rsidRPr="000F2DE2" w:rsidRDefault="001A444B" w:rsidP="001A444B">
                  <w:pPr>
                    <w:rPr>
                      <w:rFonts w:ascii="Arial" w:hAnsi="Arial" w:cs="Arial"/>
                      <w:b/>
                      <w:bCs/>
                      <w:color w:val="2F2D58"/>
                      <w:sz w:val="24"/>
                      <w:szCs w:val="24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2F2D58"/>
                      <w:sz w:val="24"/>
                      <w:szCs w:val="24"/>
                      <w:lang w:val="en-US"/>
                    </w:rPr>
                    <w:t>INTERESTS AND HOBBIES</w:t>
                  </w:r>
                </w:p>
              </w:tc>
            </w:tr>
            <w:tr w:rsidR="001A444B" w:rsidRPr="008132EE" w14:paraId="1F8E67A7" w14:textId="77777777" w:rsidTr="00E17F1E">
              <w:tc>
                <w:tcPr>
                  <w:tcW w:w="1980" w:type="dxa"/>
                </w:tcPr>
                <w:p w14:paraId="57DB672B" w14:textId="77777777" w:rsidR="001A444B" w:rsidRPr="008132EE" w:rsidRDefault="001A444B" w:rsidP="001A444B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Cooking</w:t>
                  </w:r>
                </w:p>
              </w:tc>
              <w:tc>
                <w:tcPr>
                  <w:tcW w:w="2410" w:type="dxa"/>
                </w:tcPr>
                <w:p w14:paraId="1711C3BA" w14:textId="77777777" w:rsidR="001A444B" w:rsidRPr="008132EE" w:rsidRDefault="001A444B" w:rsidP="001A444B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Internet</w:t>
                  </w:r>
                </w:p>
              </w:tc>
            </w:tr>
            <w:tr w:rsidR="001A444B" w:rsidRPr="008132EE" w14:paraId="4528A759" w14:textId="77777777" w:rsidTr="00E17F1E">
              <w:tc>
                <w:tcPr>
                  <w:tcW w:w="1980" w:type="dxa"/>
                </w:tcPr>
                <w:p w14:paraId="352B242C" w14:textId="77777777" w:rsidR="001A444B" w:rsidRPr="008132EE" w:rsidRDefault="001A444B" w:rsidP="001A444B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Music</w:t>
                  </w:r>
                </w:p>
              </w:tc>
              <w:tc>
                <w:tcPr>
                  <w:tcW w:w="2410" w:type="dxa"/>
                </w:tcPr>
                <w:p w14:paraId="53176FCB" w14:textId="77777777" w:rsidR="001A444B" w:rsidRPr="008132EE" w:rsidRDefault="001A444B" w:rsidP="001A444B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Movies</w:t>
                  </w:r>
                </w:p>
              </w:tc>
            </w:tr>
          </w:tbl>
          <w:p w14:paraId="49FF6B3A" w14:textId="77777777" w:rsidR="000A3FE9" w:rsidRDefault="000A3FE9" w:rsidP="000A3FE9">
            <w:pPr>
              <w:rPr>
                <w:rFonts w:ascii="Arial" w:hAnsi="Arial" w:cs="Arial"/>
                <w:b/>
                <w:bCs/>
                <w:color w:val="2F2D58"/>
                <w:sz w:val="24"/>
                <w:szCs w:val="24"/>
                <w:lang w:val="en-US"/>
              </w:rPr>
            </w:pPr>
          </w:p>
          <w:p w14:paraId="1429BBD9" w14:textId="4057F197" w:rsidR="000A3FE9" w:rsidRPr="008132EE" w:rsidRDefault="000A3FE9" w:rsidP="000A3FE9">
            <w:pPr>
              <w:rPr>
                <w:rFonts w:ascii="Arial" w:hAnsi="Arial" w:cs="Arial"/>
                <w:b/>
                <w:bCs/>
                <w:color w:val="2F2D58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2F2D58"/>
                <w:sz w:val="24"/>
                <w:szCs w:val="24"/>
                <w:lang w:val="en-US"/>
              </w:rPr>
              <w:t>CONTACT INFO</w:t>
            </w:r>
          </w:p>
          <w:p w14:paraId="20183506" w14:textId="41449C04" w:rsidR="000A3FE9" w:rsidRPr="00C81F5B" w:rsidRDefault="000A3FE9" w:rsidP="000A3FE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A6F40">
              <w:rPr>
                <w:rFonts w:ascii="Wingdings" w:hAnsi="Wingdings"/>
                <w:color w:val="000000"/>
                <w:sz w:val="24"/>
                <w:szCs w:val="24"/>
              </w:rPr>
              <w:t></w:t>
            </w:r>
            <w:r w:rsidRPr="00C81F5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6E446C">
              <w:t>marciatsoho@gmail.com</w:t>
            </w:r>
          </w:p>
          <w:p w14:paraId="13C107F0" w14:textId="632BC720" w:rsidR="00ED3818" w:rsidRPr="008132EE" w:rsidRDefault="000A3FE9" w:rsidP="000A3FE9">
            <w:pPr>
              <w:rPr>
                <w:rFonts w:ascii="Arial" w:hAnsi="Arial" w:cs="Arial"/>
                <w:sz w:val="24"/>
                <w:szCs w:val="24"/>
              </w:rPr>
            </w:pPr>
            <w:r w:rsidRPr="00C81F5B">
              <w:rPr>
                <w:rFonts w:ascii="Wingdings" w:hAnsi="Wingdings"/>
                <w:color w:val="000000"/>
                <w:sz w:val="36"/>
                <w:szCs w:val="36"/>
              </w:rPr>
              <w:t></w:t>
            </w:r>
            <w:r w:rsidR="006E446C">
              <w:rPr>
                <w:rFonts w:ascii="Arial" w:hAnsi="Arial" w:cs="Arial"/>
                <w:color w:val="000000" w:themeColor="text1"/>
              </w:rPr>
              <w:t>0638796870</w:t>
            </w:r>
            <w:r w:rsidR="00DE4BE5">
              <w:rPr>
                <w:rFonts w:ascii="Arial" w:hAnsi="Arial" w:cs="Arial"/>
                <w:color w:val="000000" w:themeColor="text1"/>
              </w:rPr>
              <w:t xml:space="preserve"> / 0682456982</w:t>
            </w:r>
          </w:p>
        </w:tc>
        <w:tc>
          <w:tcPr>
            <w:tcW w:w="668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128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2730"/>
              <w:gridCol w:w="9800"/>
            </w:tblGrid>
            <w:tr w:rsidR="00ED3818" w:rsidRPr="008132EE" w14:paraId="39149809" w14:textId="77777777" w:rsidTr="00ED5538">
              <w:tc>
                <w:tcPr>
                  <w:tcW w:w="284" w:type="dxa"/>
                </w:tcPr>
                <w:p w14:paraId="6F5A4180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2F2D58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2530" w:type="dxa"/>
                  <w:gridSpan w:val="2"/>
                </w:tcPr>
                <w:p w14:paraId="748FB7FE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2F2D58"/>
                      <w:sz w:val="24"/>
                      <w:szCs w:val="24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2F2D58"/>
                      <w:sz w:val="24"/>
                      <w:szCs w:val="24"/>
                      <w:lang w:val="en-US"/>
                    </w:rPr>
                    <w:t>EDUCATION &amp; TRAINING</w:t>
                  </w:r>
                </w:p>
                <w:p w14:paraId="48928C13" w14:textId="77777777" w:rsidR="00ED3818" w:rsidRPr="008132EE" w:rsidRDefault="00ED3818" w:rsidP="00ED3818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D3818" w:rsidRPr="008132EE" w14:paraId="3C339B92" w14:textId="77777777" w:rsidTr="00ED5538">
              <w:tc>
                <w:tcPr>
                  <w:tcW w:w="284" w:type="dxa"/>
                </w:tcPr>
                <w:p w14:paraId="661950A8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7438307E" w14:textId="5B776F36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High School:</w:t>
                  </w:r>
                </w:p>
              </w:tc>
              <w:tc>
                <w:tcPr>
                  <w:tcW w:w="9800" w:type="dxa"/>
                </w:tcPr>
                <w:p w14:paraId="2AA94E75" w14:textId="5A87DC17" w:rsidR="00ED3818" w:rsidRPr="008132EE" w:rsidRDefault="00675F12" w:rsidP="00ED381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Lehana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Senior Secondary School</w:t>
                  </w:r>
                </w:p>
              </w:tc>
            </w:tr>
            <w:tr w:rsidR="00ED3818" w:rsidRPr="008132EE" w14:paraId="1B7628DA" w14:textId="77777777" w:rsidTr="00ED5538">
              <w:tc>
                <w:tcPr>
                  <w:tcW w:w="284" w:type="dxa"/>
                </w:tcPr>
                <w:p w14:paraId="22E40B4E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21926BF5" w14:textId="3C45527F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Year Matriculated:</w:t>
                  </w:r>
                </w:p>
              </w:tc>
              <w:tc>
                <w:tcPr>
                  <w:tcW w:w="9800" w:type="dxa"/>
                </w:tcPr>
                <w:p w14:paraId="09444776" w14:textId="3E7A72C4" w:rsidR="00ED3818" w:rsidRPr="008132EE" w:rsidRDefault="00675F12" w:rsidP="00ED381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2014</w:t>
                  </w:r>
                </w:p>
              </w:tc>
            </w:tr>
            <w:tr w:rsidR="00ED3818" w:rsidRPr="008132EE" w14:paraId="215B4167" w14:textId="77777777" w:rsidTr="00ED5538">
              <w:tc>
                <w:tcPr>
                  <w:tcW w:w="284" w:type="dxa"/>
                </w:tcPr>
                <w:p w14:paraId="1F09E267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593F4D87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9800" w:type="dxa"/>
                </w:tcPr>
                <w:p w14:paraId="6C8E1227" w14:textId="77777777" w:rsidR="00ED3818" w:rsidRPr="008132EE" w:rsidRDefault="00ED3818" w:rsidP="00ED381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ED3818" w:rsidRPr="008132EE" w14:paraId="22BDFD1A" w14:textId="77777777" w:rsidTr="00ED5538">
              <w:tc>
                <w:tcPr>
                  <w:tcW w:w="284" w:type="dxa"/>
                </w:tcPr>
                <w:p w14:paraId="44E8E129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3512CC72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9800" w:type="dxa"/>
                </w:tcPr>
                <w:p w14:paraId="2D39F021" w14:textId="77777777" w:rsidR="00ED3818" w:rsidRPr="008132EE" w:rsidRDefault="00ED3818" w:rsidP="00ED381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ED3818" w:rsidRPr="008132EE" w14:paraId="22F53FCB" w14:textId="77777777" w:rsidTr="00ED5538">
              <w:tc>
                <w:tcPr>
                  <w:tcW w:w="284" w:type="dxa"/>
                </w:tcPr>
                <w:p w14:paraId="6DA3A37D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39C3D278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Institution:</w:t>
                  </w:r>
                </w:p>
              </w:tc>
              <w:tc>
                <w:tcPr>
                  <w:tcW w:w="9800" w:type="dxa"/>
                </w:tcPr>
                <w:p w14:paraId="286E1A57" w14:textId="6DE0BA09" w:rsidR="00ED3818" w:rsidRPr="008132EE" w:rsidRDefault="00A562AA" w:rsidP="00ED381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Ikhala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TVET</w:t>
                  </w:r>
                </w:p>
              </w:tc>
            </w:tr>
            <w:tr w:rsidR="00ED3818" w:rsidRPr="008132EE" w14:paraId="7BACCD20" w14:textId="77777777" w:rsidTr="00ED5538">
              <w:tc>
                <w:tcPr>
                  <w:tcW w:w="284" w:type="dxa"/>
                </w:tcPr>
                <w:p w14:paraId="359D0D76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651A42FA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Qualification:</w:t>
                  </w:r>
                </w:p>
              </w:tc>
              <w:tc>
                <w:tcPr>
                  <w:tcW w:w="9800" w:type="dxa"/>
                </w:tcPr>
                <w:p w14:paraId="3B886C3A" w14:textId="58075E7C" w:rsidR="00ED3818" w:rsidRPr="008132EE" w:rsidRDefault="00CE7CA2" w:rsidP="00ED381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N4 Certificate HR Management</w:t>
                  </w:r>
                </w:p>
              </w:tc>
            </w:tr>
            <w:tr w:rsidR="00ED3818" w:rsidRPr="008132EE" w14:paraId="5A76AF70" w14:textId="77777777" w:rsidTr="00ED5538">
              <w:tc>
                <w:tcPr>
                  <w:tcW w:w="284" w:type="dxa"/>
                </w:tcPr>
                <w:p w14:paraId="2F463F95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350213D1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Year:</w:t>
                  </w:r>
                </w:p>
              </w:tc>
              <w:tc>
                <w:tcPr>
                  <w:tcW w:w="9800" w:type="dxa"/>
                </w:tcPr>
                <w:p w14:paraId="2BBF06DA" w14:textId="3ADC85D7" w:rsidR="00ED3818" w:rsidRPr="008132EE" w:rsidRDefault="00CE7CA2" w:rsidP="00ED381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2015</w:t>
                  </w:r>
                </w:p>
              </w:tc>
            </w:tr>
            <w:tr w:rsidR="00ED3818" w:rsidRPr="008132EE" w14:paraId="3CBCB656" w14:textId="77777777" w:rsidTr="00ED5538">
              <w:tc>
                <w:tcPr>
                  <w:tcW w:w="284" w:type="dxa"/>
                </w:tcPr>
                <w:p w14:paraId="16353827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12B7E931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9800" w:type="dxa"/>
                </w:tcPr>
                <w:p w14:paraId="3479B90B" w14:textId="77777777" w:rsidR="00ED3818" w:rsidRPr="008132EE" w:rsidRDefault="00ED3818" w:rsidP="00ED381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ED3818" w:rsidRPr="008132EE" w14:paraId="3D76DECA" w14:textId="77777777" w:rsidTr="00ED5538">
              <w:tc>
                <w:tcPr>
                  <w:tcW w:w="284" w:type="dxa"/>
                </w:tcPr>
                <w:p w14:paraId="2EABC4D4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0EAACCB7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College/University:</w:t>
                  </w:r>
                </w:p>
              </w:tc>
              <w:tc>
                <w:tcPr>
                  <w:tcW w:w="9800" w:type="dxa"/>
                </w:tcPr>
                <w:p w14:paraId="497C37D6" w14:textId="4BBFDD6B" w:rsidR="00ED3818" w:rsidRPr="008132EE" w:rsidRDefault="00675F12" w:rsidP="00ED381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West Coast College</w:t>
                  </w:r>
                </w:p>
              </w:tc>
            </w:tr>
            <w:tr w:rsidR="00ED3818" w:rsidRPr="008132EE" w14:paraId="08F502F8" w14:textId="77777777" w:rsidTr="00ED5538">
              <w:tc>
                <w:tcPr>
                  <w:tcW w:w="284" w:type="dxa"/>
                </w:tcPr>
                <w:p w14:paraId="144DC141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05FB943D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Qualification:</w:t>
                  </w:r>
                </w:p>
              </w:tc>
              <w:tc>
                <w:tcPr>
                  <w:tcW w:w="9800" w:type="dxa"/>
                </w:tcPr>
                <w:p w14:paraId="1F728F6D" w14:textId="0E9155CB" w:rsidR="00ED3818" w:rsidRPr="008132EE" w:rsidRDefault="00675F12" w:rsidP="00ED381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N6 Certificate Management Assistant</w:t>
                  </w:r>
                </w:p>
              </w:tc>
            </w:tr>
            <w:tr w:rsidR="00ED3818" w:rsidRPr="008132EE" w14:paraId="376F2528" w14:textId="77777777" w:rsidTr="00ED5538">
              <w:tc>
                <w:tcPr>
                  <w:tcW w:w="284" w:type="dxa"/>
                </w:tcPr>
                <w:p w14:paraId="3A7FAAAD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4EC38CBB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Year:</w:t>
                  </w:r>
                </w:p>
              </w:tc>
              <w:tc>
                <w:tcPr>
                  <w:tcW w:w="9800" w:type="dxa"/>
                </w:tcPr>
                <w:p w14:paraId="3EFAD2A0" w14:textId="117256E2" w:rsidR="00ED3818" w:rsidRPr="008132EE" w:rsidRDefault="00675F12" w:rsidP="00ED381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2017</w:t>
                  </w:r>
                </w:p>
              </w:tc>
            </w:tr>
            <w:tr w:rsidR="00ED3818" w:rsidRPr="008132EE" w14:paraId="75CAE9C5" w14:textId="77777777" w:rsidTr="00ED5538">
              <w:tc>
                <w:tcPr>
                  <w:tcW w:w="284" w:type="dxa"/>
                </w:tcPr>
                <w:p w14:paraId="3DF151FD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6DE3244F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800" w:type="dxa"/>
                </w:tcPr>
                <w:p w14:paraId="3DF4DCE4" w14:textId="77777777" w:rsidR="00ED3818" w:rsidRPr="008132EE" w:rsidRDefault="00ED3818" w:rsidP="00ED3818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D3818" w:rsidRPr="008132EE" w14:paraId="5F770549" w14:textId="77777777" w:rsidTr="00ED5538">
              <w:tc>
                <w:tcPr>
                  <w:tcW w:w="284" w:type="dxa"/>
                </w:tcPr>
                <w:p w14:paraId="04772DB2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6B20B458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800" w:type="dxa"/>
                </w:tcPr>
                <w:p w14:paraId="60B37406" w14:textId="77777777" w:rsidR="00ED3818" w:rsidRPr="008132EE" w:rsidRDefault="00ED3818" w:rsidP="00ED3818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D3818" w:rsidRPr="008132EE" w14:paraId="603AE17C" w14:textId="77777777" w:rsidTr="00ED5538">
              <w:tc>
                <w:tcPr>
                  <w:tcW w:w="284" w:type="dxa"/>
                </w:tcPr>
                <w:p w14:paraId="7412AC11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2F2D58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2530" w:type="dxa"/>
                  <w:gridSpan w:val="2"/>
                </w:tcPr>
                <w:p w14:paraId="0B5FED42" w14:textId="77777777" w:rsidR="00ED3818" w:rsidRPr="008132EE" w:rsidRDefault="00ED3818" w:rsidP="00ED3818">
                  <w:pPr>
                    <w:rPr>
                      <w:rFonts w:ascii="Arial" w:hAnsi="Arial" w:cs="Arial"/>
                      <w:b/>
                      <w:bCs/>
                      <w:color w:val="2F2D58"/>
                      <w:sz w:val="24"/>
                      <w:szCs w:val="24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2F2D58"/>
                      <w:sz w:val="24"/>
                      <w:szCs w:val="24"/>
                      <w:lang w:val="en-US"/>
                    </w:rPr>
                    <w:t>WORK EXPERIENCE</w:t>
                  </w:r>
                </w:p>
                <w:p w14:paraId="7A1DB1CC" w14:textId="77777777" w:rsidR="00ED3818" w:rsidRPr="008132EE" w:rsidRDefault="00ED3818" w:rsidP="00ED3818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D5538" w:rsidRPr="008132EE" w14:paraId="327634B6" w14:textId="77777777" w:rsidTr="00ED5538">
              <w:tc>
                <w:tcPr>
                  <w:tcW w:w="284" w:type="dxa"/>
                </w:tcPr>
                <w:p w14:paraId="4DE92DFC" w14:textId="77777777" w:rsidR="00ED5538" w:rsidRPr="008132EE" w:rsidRDefault="00ED5538" w:rsidP="00ED553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0595F185" w14:textId="22330FBF" w:rsidR="00ED5538" w:rsidRPr="008132EE" w:rsidRDefault="00ED5538" w:rsidP="00ED553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Employer:</w:t>
                  </w:r>
                </w:p>
              </w:tc>
              <w:tc>
                <w:tcPr>
                  <w:tcW w:w="9800" w:type="dxa"/>
                </w:tcPr>
                <w:p w14:paraId="645F2E0A" w14:textId="57F0662B" w:rsidR="00ED5538" w:rsidRPr="008132EE" w:rsidRDefault="00C82B76" w:rsidP="00ED553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Ciki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Graceland Cafe</w:t>
                  </w:r>
                </w:p>
              </w:tc>
            </w:tr>
            <w:tr w:rsidR="00ED5538" w:rsidRPr="008132EE" w14:paraId="34D87D9E" w14:textId="77777777" w:rsidTr="00ED5538">
              <w:tc>
                <w:tcPr>
                  <w:tcW w:w="284" w:type="dxa"/>
                </w:tcPr>
                <w:p w14:paraId="7BD1065A" w14:textId="77777777" w:rsidR="00ED5538" w:rsidRPr="008132EE" w:rsidRDefault="00ED5538" w:rsidP="00ED553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1CED9B8A" w14:textId="5CB3D0D9" w:rsidR="00ED5538" w:rsidRPr="008132EE" w:rsidRDefault="00ED5538" w:rsidP="00ED553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Position:</w:t>
                  </w:r>
                </w:p>
              </w:tc>
              <w:tc>
                <w:tcPr>
                  <w:tcW w:w="9800" w:type="dxa"/>
                </w:tcPr>
                <w:p w14:paraId="6274C5E3" w14:textId="5E206070" w:rsidR="00ED5538" w:rsidRPr="008132EE" w:rsidRDefault="00133E7D" w:rsidP="00ED553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Office </w:t>
                  </w:r>
                  <w:r w:rsidR="00C82B76">
                    <w:rPr>
                      <w:rFonts w:ascii="Arial" w:hAnsi="Arial" w:cs="Arial"/>
                      <w:color w:val="000000" w:themeColor="text1"/>
                      <w:lang w:val="en-US"/>
                    </w:rPr>
                    <w:t>Administrator</w:t>
                  </w:r>
                </w:p>
              </w:tc>
            </w:tr>
            <w:tr w:rsidR="00ED5538" w:rsidRPr="008132EE" w14:paraId="2C903EEF" w14:textId="77777777" w:rsidTr="00ED5538">
              <w:tc>
                <w:tcPr>
                  <w:tcW w:w="284" w:type="dxa"/>
                </w:tcPr>
                <w:p w14:paraId="7057DC4E" w14:textId="77777777" w:rsidR="00ED5538" w:rsidRPr="008132EE" w:rsidRDefault="00ED5538" w:rsidP="00ED553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75AB883B" w14:textId="707C4C58" w:rsidR="00ED5538" w:rsidRPr="008132EE" w:rsidRDefault="00ED5538" w:rsidP="00ED553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Duration:</w:t>
                  </w:r>
                </w:p>
              </w:tc>
              <w:tc>
                <w:tcPr>
                  <w:tcW w:w="9800" w:type="dxa"/>
                </w:tcPr>
                <w:p w14:paraId="50962EDA" w14:textId="1850560D" w:rsidR="00ED5538" w:rsidRPr="008132EE" w:rsidRDefault="00675F12" w:rsidP="00ED553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6 months</w:t>
                  </w:r>
                  <w:r w:rsidR="00F90FDC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(Mar 2020-Aug 2020)</w:t>
                  </w:r>
                </w:p>
              </w:tc>
            </w:tr>
            <w:tr w:rsidR="00ED5538" w:rsidRPr="008132EE" w14:paraId="2020DF3C" w14:textId="77777777" w:rsidTr="00ED5538">
              <w:tc>
                <w:tcPr>
                  <w:tcW w:w="284" w:type="dxa"/>
                </w:tcPr>
                <w:p w14:paraId="34CB1338" w14:textId="77777777" w:rsidR="00ED5538" w:rsidRPr="008132EE" w:rsidRDefault="00ED5538" w:rsidP="00ED553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6DAD0E41" w14:textId="6AA3C517" w:rsidR="00ED5538" w:rsidRPr="008132EE" w:rsidRDefault="009F65F9" w:rsidP="00ED553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Manager</w:t>
                  </w:r>
                  <w:r w:rsidR="00F52768"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:</w:t>
                  </w:r>
                </w:p>
              </w:tc>
              <w:tc>
                <w:tcPr>
                  <w:tcW w:w="9800" w:type="dxa"/>
                </w:tcPr>
                <w:p w14:paraId="5F7DF04B" w14:textId="77777777" w:rsidR="00F52768" w:rsidRDefault="00C82B76" w:rsidP="00ED553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Cikizwa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Galela</w:t>
                  </w:r>
                  <w:proofErr w:type="spellEnd"/>
                </w:p>
                <w:p w14:paraId="2308B552" w14:textId="3B24ABF8" w:rsidR="00C82B76" w:rsidRPr="008132EE" w:rsidRDefault="00C82B76" w:rsidP="00ED553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065 205 1482</w:t>
                  </w:r>
                </w:p>
              </w:tc>
            </w:tr>
            <w:tr w:rsidR="00ED5538" w:rsidRPr="008132EE" w14:paraId="2D6108CB" w14:textId="77777777" w:rsidTr="00ED5538">
              <w:tc>
                <w:tcPr>
                  <w:tcW w:w="284" w:type="dxa"/>
                </w:tcPr>
                <w:p w14:paraId="2820CF79" w14:textId="77777777" w:rsidR="00ED5538" w:rsidRPr="008132EE" w:rsidRDefault="00ED5538" w:rsidP="00ED5538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2530" w:type="dxa"/>
                  <w:gridSpan w:val="2"/>
                </w:tcPr>
                <w:p w14:paraId="021E7A71" w14:textId="77777777" w:rsidR="00ED5538" w:rsidRDefault="00ED5538" w:rsidP="00ED553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</w:p>
                <w:p w14:paraId="368F2A93" w14:textId="77B34186" w:rsidR="00ED5538" w:rsidRPr="008132EE" w:rsidRDefault="00ED5538" w:rsidP="00ED553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BE70CF" w:rsidRPr="008132EE" w14:paraId="74C70D0E" w14:textId="77777777" w:rsidTr="00ED5538">
              <w:tc>
                <w:tcPr>
                  <w:tcW w:w="284" w:type="dxa"/>
                </w:tcPr>
                <w:p w14:paraId="7E9B20D8" w14:textId="77777777" w:rsidR="00BE70CF" w:rsidRPr="008132EE" w:rsidRDefault="00BE70CF" w:rsidP="00BE70CF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2047FB27" w14:textId="78FC043A" w:rsidR="00BE70CF" w:rsidRPr="008132EE" w:rsidRDefault="00BE70CF" w:rsidP="00BE70CF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Employer:</w:t>
                  </w:r>
                </w:p>
              </w:tc>
              <w:tc>
                <w:tcPr>
                  <w:tcW w:w="9800" w:type="dxa"/>
                </w:tcPr>
                <w:tbl>
                  <w:tblPr>
                    <w:tblStyle w:val="TableGrid"/>
                    <w:tblpPr w:leftFromText="180" w:rightFromText="180" w:vertAnchor="text" w:tblpY="1"/>
                    <w:tblOverlap w:val="never"/>
                    <w:tblW w:w="1281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814"/>
                  </w:tblGrid>
                  <w:tr w:rsidR="00BE70CF" w:rsidRPr="004B056D" w14:paraId="42B67C3E" w14:textId="77777777" w:rsidTr="00BE70CF">
                    <w:tc>
                      <w:tcPr>
                        <w:tcW w:w="12814" w:type="dxa"/>
                      </w:tcPr>
                      <w:p w14:paraId="558AA3B0" w14:textId="77777777" w:rsidR="00BE70CF" w:rsidRPr="004B056D" w:rsidRDefault="00BE70CF" w:rsidP="00BE70CF">
                        <w:pPr>
                          <w:rPr>
                            <w:rFonts w:ascii="Arial" w:hAnsi="Arial" w:cs="Arial"/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4B056D">
                          <w:rPr>
                            <w:rFonts w:ascii="Arial" w:hAnsi="Arial" w:cs="Arial"/>
                            <w:color w:val="000000" w:themeColor="text1"/>
                            <w:lang w:val="en-US"/>
                          </w:rPr>
                          <w:t>CapaCiti</w:t>
                        </w:r>
                        <w:proofErr w:type="spellEnd"/>
                      </w:p>
                    </w:tc>
                  </w:tr>
                </w:tbl>
                <w:p w14:paraId="047AC43D" w14:textId="51481641" w:rsidR="00BE70CF" w:rsidRPr="008132EE" w:rsidRDefault="00BE70CF" w:rsidP="00BE70CF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BE70CF" w:rsidRPr="008132EE" w14:paraId="0699C9AD" w14:textId="77777777" w:rsidTr="00ED5538">
              <w:tc>
                <w:tcPr>
                  <w:tcW w:w="284" w:type="dxa"/>
                </w:tcPr>
                <w:p w14:paraId="134CDB6F" w14:textId="77777777" w:rsidR="00BE70CF" w:rsidRPr="008132EE" w:rsidRDefault="00BE70CF" w:rsidP="00BE70CF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068AE2DB" w14:textId="342E5373" w:rsidR="00BE70CF" w:rsidRPr="008132EE" w:rsidRDefault="00BE70CF" w:rsidP="00BE70CF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bookmarkStart w:id="0" w:name="_Hlk31191366"/>
                  <w:r w:rsidRPr="008132EE"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Position:</w:t>
                  </w:r>
                </w:p>
              </w:tc>
              <w:tc>
                <w:tcPr>
                  <w:tcW w:w="9800" w:type="dxa"/>
                </w:tcPr>
                <w:p w14:paraId="192DA182" w14:textId="7AC977BE" w:rsidR="00BE70CF" w:rsidRPr="008132EE" w:rsidRDefault="00BA6739" w:rsidP="00BE70CF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Software Developer Intern</w:t>
                  </w:r>
                </w:p>
              </w:tc>
            </w:tr>
            <w:tr w:rsidR="00BE70CF" w:rsidRPr="008132EE" w14:paraId="63AF6C3F" w14:textId="77777777" w:rsidTr="00ED5538">
              <w:tc>
                <w:tcPr>
                  <w:tcW w:w="284" w:type="dxa"/>
                </w:tcPr>
                <w:p w14:paraId="54DAB655" w14:textId="77777777" w:rsidR="00BE70CF" w:rsidRPr="008132EE" w:rsidRDefault="00BE70CF" w:rsidP="00BE70CF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bookmarkEnd w:id="0"/>
              <w:tc>
                <w:tcPr>
                  <w:tcW w:w="2730" w:type="dxa"/>
                </w:tcPr>
                <w:p w14:paraId="6591B577" w14:textId="03385DB2" w:rsidR="00BE70CF" w:rsidRPr="008132EE" w:rsidRDefault="00BE70CF" w:rsidP="00BE70CF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 w:rsidRPr="008132EE"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Duration:</w:t>
                  </w:r>
                </w:p>
              </w:tc>
              <w:tc>
                <w:tcPr>
                  <w:tcW w:w="9800" w:type="dxa"/>
                </w:tcPr>
                <w:tbl>
                  <w:tblPr>
                    <w:tblStyle w:val="TableGrid"/>
                    <w:tblpPr w:leftFromText="180" w:rightFromText="180" w:vertAnchor="text" w:tblpY="1"/>
                    <w:tblOverlap w:val="never"/>
                    <w:tblW w:w="1281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814"/>
                  </w:tblGrid>
                  <w:tr w:rsidR="00BE70CF" w:rsidRPr="004B056D" w14:paraId="4BB78FC8" w14:textId="77777777" w:rsidTr="00BE70CF">
                    <w:tc>
                      <w:tcPr>
                        <w:tcW w:w="12814" w:type="dxa"/>
                      </w:tcPr>
                      <w:p w14:paraId="14DBB4E6" w14:textId="10BC0674" w:rsidR="00BE70CF" w:rsidRPr="004B056D" w:rsidRDefault="00C82B76" w:rsidP="00BE70CF">
                        <w:pPr>
                          <w:rPr>
                            <w:rFonts w:ascii="Arial" w:hAnsi="Arial" w:cs="Arial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lang w:val="en-US"/>
                          </w:rPr>
                          <w:t>6 months</w:t>
                        </w:r>
                        <w:r w:rsidR="00F90FDC">
                          <w:rPr>
                            <w:rFonts w:ascii="Arial" w:hAnsi="Arial" w:cs="Arial"/>
                            <w:color w:val="000000" w:themeColor="text1"/>
                            <w:lang w:val="en-US"/>
                          </w:rPr>
                          <w:t xml:space="preserve"> (Sep 2019-Feb 2020)</w:t>
                        </w:r>
                      </w:p>
                    </w:tc>
                  </w:tr>
                </w:tbl>
                <w:p w14:paraId="21EB8739" w14:textId="7B7AC3DE" w:rsidR="00BE70CF" w:rsidRPr="008132EE" w:rsidRDefault="00BE70CF" w:rsidP="00BE70CF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ED5538" w:rsidRPr="008132EE" w14:paraId="4C4AAFC2" w14:textId="77777777" w:rsidTr="00ED5538">
              <w:tc>
                <w:tcPr>
                  <w:tcW w:w="284" w:type="dxa"/>
                </w:tcPr>
                <w:p w14:paraId="5BD8A538" w14:textId="77777777" w:rsidR="00ED5538" w:rsidRPr="008132EE" w:rsidRDefault="00ED5538" w:rsidP="00ED553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  <w:bookmarkStart w:id="1" w:name="_Hlk31191335"/>
                </w:p>
              </w:tc>
              <w:bookmarkEnd w:id="1"/>
              <w:tc>
                <w:tcPr>
                  <w:tcW w:w="2730" w:type="dxa"/>
                </w:tcPr>
                <w:p w14:paraId="21474A9C" w14:textId="1CA4D772" w:rsidR="00ED5538" w:rsidRPr="008132EE" w:rsidRDefault="00E11460" w:rsidP="00ED553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Manager:</w:t>
                  </w:r>
                </w:p>
              </w:tc>
              <w:tc>
                <w:tcPr>
                  <w:tcW w:w="9800" w:type="dxa"/>
                </w:tcPr>
                <w:p w14:paraId="6B00FE4D" w14:textId="77777777" w:rsidR="00ED5538" w:rsidRDefault="009A5FAE" w:rsidP="00ED553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Therza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Dimons</w:t>
                  </w:r>
                  <w:proofErr w:type="spellEnd"/>
                </w:p>
                <w:p w14:paraId="4706006A" w14:textId="53D4D217" w:rsidR="00C82B76" w:rsidRPr="008132EE" w:rsidRDefault="00C82B76" w:rsidP="00ED553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021 003 7579</w:t>
                  </w:r>
                </w:p>
              </w:tc>
            </w:tr>
            <w:tr w:rsidR="00C76B51" w:rsidRPr="008132EE" w14:paraId="760ECF45" w14:textId="77777777" w:rsidTr="00ED5538">
              <w:trPr>
                <w:gridAfter w:val="2"/>
                <w:wAfter w:w="12530" w:type="dxa"/>
              </w:trPr>
              <w:tc>
                <w:tcPr>
                  <w:tcW w:w="284" w:type="dxa"/>
                </w:tcPr>
                <w:p w14:paraId="684589BA" w14:textId="77777777" w:rsidR="00C76B51" w:rsidRPr="008132EE" w:rsidRDefault="00C76B51" w:rsidP="00ED5538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11460" w:rsidRPr="008132EE" w14:paraId="561E7677" w14:textId="77777777" w:rsidTr="00ED5538">
              <w:trPr>
                <w:gridAfter w:val="2"/>
                <w:wAfter w:w="12530" w:type="dxa"/>
              </w:trPr>
              <w:tc>
                <w:tcPr>
                  <w:tcW w:w="284" w:type="dxa"/>
                </w:tcPr>
                <w:p w14:paraId="5DA32064" w14:textId="29416CBE" w:rsidR="00E11460" w:rsidRPr="008132EE" w:rsidRDefault="00C52180" w:rsidP="00ED5538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</w:t>
                  </w:r>
                  <w:r w:rsidR="002F5926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                     </w:t>
                  </w: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                    </w:t>
                  </w:r>
                </w:p>
              </w:tc>
            </w:tr>
            <w:tr w:rsidR="00ED5538" w:rsidRPr="008132EE" w14:paraId="58C982DC" w14:textId="77777777" w:rsidTr="00ED5538">
              <w:tc>
                <w:tcPr>
                  <w:tcW w:w="284" w:type="dxa"/>
                </w:tcPr>
                <w:p w14:paraId="31328C5E" w14:textId="77777777" w:rsidR="00ED5538" w:rsidRPr="008132EE" w:rsidRDefault="00ED5538" w:rsidP="00ED5538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2530" w:type="dxa"/>
                  <w:gridSpan w:val="2"/>
                </w:tcPr>
                <w:tbl>
                  <w:tblPr>
                    <w:tblStyle w:val="TableGrid"/>
                    <w:tblpPr w:leftFromText="180" w:rightFromText="180" w:vertAnchor="text" w:tblpY="1"/>
                    <w:tblOverlap w:val="never"/>
                    <w:tblW w:w="1281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814"/>
                  </w:tblGrid>
                  <w:tr w:rsidR="00C76B51" w:rsidRPr="008132EE" w14:paraId="5F71DC04" w14:textId="77777777" w:rsidTr="004450E3">
                    <w:tc>
                      <w:tcPr>
                        <w:tcW w:w="2730" w:type="dxa"/>
                      </w:tcPr>
                      <w:p w14:paraId="4B2B83F3" w14:textId="2ED25119" w:rsidR="00C76B51" w:rsidRPr="008132EE" w:rsidRDefault="00C76B51" w:rsidP="00C82B76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 w:rsidRPr="008132EE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  <w:t>Employer:</w:t>
                        </w:r>
                        <w:r w:rsidR="00C82B76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                         </w:t>
                        </w:r>
                        <w:r w:rsidR="00C82B76">
                          <w:rPr>
                            <w:rFonts w:ascii="Arial" w:hAnsi="Arial" w:cs="Arial"/>
                            <w:color w:val="000000" w:themeColor="text1"/>
                            <w:lang w:val="en-US"/>
                          </w:rPr>
                          <w:t>West Coast College</w:t>
                        </w:r>
                      </w:p>
                    </w:tc>
                  </w:tr>
                  <w:tr w:rsidR="00C76B51" w:rsidRPr="008132EE" w14:paraId="11ADB41F" w14:textId="77777777" w:rsidTr="004450E3">
                    <w:tc>
                      <w:tcPr>
                        <w:tcW w:w="2730" w:type="dxa"/>
                      </w:tcPr>
                      <w:p w14:paraId="2E125E05" w14:textId="5E48C552" w:rsidR="00C76B51" w:rsidRPr="008132EE" w:rsidRDefault="00C76B51" w:rsidP="00C82B76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 w:rsidRPr="008132EE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  <w:t>Position:</w:t>
                        </w:r>
                        <w:r w:rsidR="00C82B76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                           </w:t>
                        </w:r>
                        <w:r w:rsidR="00C82B76">
                          <w:rPr>
                            <w:rFonts w:ascii="Arial" w:hAnsi="Arial" w:cs="Arial"/>
                            <w:color w:val="000000" w:themeColor="text1"/>
                            <w:lang w:val="en-US"/>
                          </w:rPr>
                          <w:t>Candidate Tutor</w:t>
                        </w:r>
                      </w:p>
                    </w:tc>
                  </w:tr>
                  <w:tr w:rsidR="00C76B51" w:rsidRPr="008132EE" w14:paraId="6DBB5C9E" w14:textId="77777777" w:rsidTr="004450E3">
                    <w:tc>
                      <w:tcPr>
                        <w:tcW w:w="2730" w:type="dxa"/>
                      </w:tcPr>
                      <w:p w14:paraId="4FE3B59E" w14:textId="5D01F641" w:rsidR="00C76B51" w:rsidRPr="008132EE" w:rsidRDefault="00C76B51" w:rsidP="00C76B51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 w:rsidRPr="008132EE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  <w:t>Duration:</w:t>
                        </w:r>
                        <w:r w:rsidR="00C82B76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                           </w:t>
                        </w:r>
                        <w:r w:rsidR="00C82B76" w:rsidRPr="00C82B76">
                          <w:rPr>
                            <w:rFonts w:ascii="Arial" w:hAnsi="Arial" w:cs="Arial"/>
                            <w:bCs/>
                            <w:color w:val="000000" w:themeColor="text1"/>
                            <w:lang w:val="en-US"/>
                          </w:rPr>
                          <w:t>6 months</w:t>
                        </w:r>
                        <w:r w:rsidR="00F90FDC">
                          <w:rPr>
                            <w:rFonts w:ascii="Arial" w:hAnsi="Arial" w:cs="Arial"/>
                            <w:bCs/>
                            <w:color w:val="000000" w:themeColor="text1"/>
                            <w:lang w:val="en-US"/>
                          </w:rPr>
                          <w:t xml:space="preserve"> (Jan 2017-Jun 2017)</w:t>
                        </w:r>
                      </w:p>
                    </w:tc>
                  </w:tr>
                  <w:tr w:rsidR="002A5F80" w:rsidRPr="008132EE" w14:paraId="66800811" w14:textId="77777777" w:rsidTr="004450E3">
                    <w:tc>
                      <w:tcPr>
                        <w:tcW w:w="2730" w:type="dxa"/>
                      </w:tcPr>
                      <w:p w14:paraId="2B9A773D" w14:textId="631FF1FA" w:rsidR="00C82B76" w:rsidRDefault="00A10079" w:rsidP="00C82B76">
                        <w:pPr>
                          <w:rPr>
                            <w:rFonts w:ascii="Arial" w:hAnsi="Arial" w:cs="Arial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Manager:                            </w:t>
                        </w:r>
                        <w:proofErr w:type="spellStart"/>
                        <w:r w:rsidR="00C82B76">
                          <w:rPr>
                            <w:rFonts w:ascii="Arial" w:hAnsi="Arial" w:cs="Arial"/>
                            <w:color w:val="000000" w:themeColor="text1"/>
                            <w:lang w:val="en-US"/>
                          </w:rPr>
                          <w:t>Mrs</w:t>
                        </w:r>
                        <w:proofErr w:type="spellEnd"/>
                        <w:r w:rsidR="00C82B76">
                          <w:rPr>
                            <w:rFonts w:ascii="Arial" w:hAnsi="Arial" w:cs="Arial"/>
                            <w:color w:val="000000" w:themeColor="text1"/>
                            <w:lang w:val="en-US"/>
                          </w:rPr>
                          <w:t xml:space="preserve"> N </w:t>
                        </w:r>
                        <w:proofErr w:type="spellStart"/>
                        <w:r w:rsidR="00C82B76">
                          <w:rPr>
                            <w:rFonts w:ascii="Arial" w:hAnsi="Arial" w:cs="Arial"/>
                            <w:color w:val="000000" w:themeColor="text1"/>
                            <w:lang w:val="en-US"/>
                          </w:rPr>
                          <w:t>Stemele</w:t>
                        </w:r>
                        <w:proofErr w:type="spellEnd"/>
                      </w:p>
                      <w:p w14:paraId="47FD9669" w14:textId="436DB75B" w:rsidR="002A5F80" w:rsidRPr="00C82B76" w:rsidRDefault="00C82B76" w:rsidP="00C82B76">
                        <w:pPr>
                          <w:rPr>
                            <w:rFonts w:ascii="Arial" w:hAnsi="Arial" w:cs="Arial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lang w:val="en-US"/>
                          </w:rPr>
                          <w:t xml:space="preserve">                                            061 045 5677</w:t>
                        </w:r>
                      </w:p>
                    </w:tc>
                  </w:tr>
                  <w:tr w:rsidR="002A5F80" w:rsidRPr="008132EE" w14:paraId="2298AF49" w14:textId="77777777" w:rsidTr="004450E3">
                    <w:tc>
                      <w:tcPr>
                        <w:tcW w:w="2730" w:type="dxa"/>
                      </w:tcPr>
                      <w:p w14:paraId="366D851E" w14:textId="2DA3032B" w:rsidR="002A5F80" w:rsidRPr="00E11460" w:rsidRDefault="00A236C3" w:rsidP="00C76B51">
                        <w:pPr>
                          <w:rPr>
                            <w:rFonts w:ascii="Arial" w:hAnsi="Arial" w:cs="Arial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           </w:t>
                        </w:r>
                        <w:r w:rsidR="00C82B76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                              </w:t>
                        </w:r>
                      </w:p>
                    </w:tc>
                  </w:tr>
                  <w:tr w:rsidR="002A5F80" w:rsidRPr="008132EE" w14:paraId="7E9A634B" w14:textId="77777777" w:rsidTr="004450E3">
                    <w:tc>
                      <w:tcPr>
                        <w:tcW w:w="2730" w:type="dxa"/>
                      </w:tcPr>
                      <w:p w14:paraId="6A5FF72D" w14:textId="129BEDCA" w:rsidR="001631F9" w:rsidRPr="008132EE" w:rsidRDefault="001631F9" w:rsidP="00C76B51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</w:p>
                    </w:tc>
                  </w:tr>
                  <w:tr w:rsidR="002A5F80" w:rsidRPr="008132EE" w14:paraId="75D89700" w14:textId="77777777" w:rsidTr="004450E3">
                    <w:tc>
                      <w:tcPr>
                        <w:tcW w:w="2730" w:type="dxa"/>
                      </w:tcPr>
                      <w:p w14:paraId="4A5D3C21" w14:textId="77777777" w:rsidR="002A5F80" w:rsidRPr="008132EE" w:rsidRDefault="002A5F80" w:rsidP="00C76B51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</w:p>
                    </w:tc>
                  </w:tr>
                  <w:tr w:rsidR="002A5F80" w:rsidRPr="008132EE" w14:paraId="497D4061" w14:textId="77777777" w:rsidTr="004450E3">
                    <w:tc>
                      <w:tcPr>
                        <w:tcW w:w="2730" w:type="dxa"/>
                      </w:tcPr>
                      <w:p w14:paraId="7320B99A" w14:textId="77777777" w:rsidR="002A5F80" w:rsidRPr="008132EE" w:rsidRDefault="002A5F80" w:rsidP="00C76B51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</w:p>
                    </w:tc>
                  </w:tr>
                </w:tbl>
                <w:p w14:paraId="7B3FC730" w14:textId="77777777" w:rsidR="00ED5538" w:rsidRPr="008132EE" w:rsidRDefault="00ED5538" w:rsidP="00ED553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ED5538" w:rsidRPr="008132EE" w14:paraId="2D5806CD" w14:textId="77777777" w:rsidTr="00ED5538">
              <w:tc>
                <w:tcPr>
                  <w:tcW w:w="284" w:type="dxa"/>
                </w:tcPr>
                <w:p w14:paraId="6D576E8E" w14:textId="77777777" w:rsidR="00ED5538" w:rsidRPr="008132EE" w:rsidRDefault="00ED5538" w:rsidP="00ED553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4E392210" w14:textId="64067C6B" w:rsidR="00ED5538" w:rsidRPr="008132EE" w:rsidRDefault="00ED5538" w:rsidP="00ED553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9800" w:type="dxa"/>
                </w:tcPr>
                <w:p w14:paraId="00DCAFFC" w14:textId="77777777" w:rsidR="00ED5538" w:rsidRPr="008132EE" w:rsidRDefault="00ED5538" w:rsidP="00ED553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ED5538" w:rsidRPr="008132EE" w14:paraId="673138F2" w14:textId="77777777" w:rsidTr="00ED5538">
              <w:tc>
                <w:tcPr>
                  <w:tcW w:w="284" w:type="dxa"/>
                </w:tcPr>
                <w:p w14:paraId="2509BF6A" w14:textId="77777777" w:rsidR="00ED5538" w:rsidRPr="008132EE" w:rsidRDefault="00ED5538" w:rsidP="00ED553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02011BCB" w14:textId="1893FA61" w:rsidR="00ED5538" w:rsidRPr="008132EE" w:rsidRDefault="00ED5538" w:rsidP="00ED553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9800" w:type="dxa"/>
                </w:tcPr>
                <w:p w14:paraId="7F93E125" w14:textId="77777777" w:rsidR="00ED5538" w:rsidRPr="008132EE" w:rsidRDefault="00ED5538" w:rsidP="00ED553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ED5538" w:rsidRPr="008132EE" w14:paraId="5FC1673A" w14:textId="77777777" w:rsidTr="00ED5538">
              <w:tc>
                <w:tcPr>
                  <w:tcW w:w="284" w:type="dxa"/>
                </w:tcPr>
                <w:p w14:paraId="666295D2" w14:textId="77777777" w:rsidR="00ED5538" w:rsidRPr="008132EE" w:rsidRDefault="00ED5538" w:rsidP="00ED553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6F1A876E" w14:textId="1C21AD2C" w:rsidR="00ED5538" w:rsidRPr="008132EE" w:rsidRDefault="00ED5538" w:rsidP="00ED553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9800" w:type="dxa"/>
                </w:tcPr>
                <w:p w14:paraId="67CA879C" w14:textId="77777777" w:rsidR="00ED5538" w:rsidRPr="008132EE" w:rsidRDefault="00ED5538" w:rsidP="00ED553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ED5538" w:rsidRPr="008132EE" w14:paraId="70B057D8" w14:textId="77777777" w:rsidTr="00ED5538">
              <w:tc>
                <w:tcPr>
                  <w:tcW w:w="284" w:type="dxa"/>
                </w:tcPr>
                <w:p w14:paraId="19A20A11" w14:textId="77777777" w:rsidR="00ED5538" w:rsidRPr="008132EE" w:rsidRDefault="00ED5538" w:rsidP="00ED553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30" w:type="dxa"/>
                </w:tcPr>
                <w:p w14:paraId="7868FA86" w14:textId="77777777" w:rsidR="00ED5538" w:rsidRPr="008132EE" w:rsidRDefault="00ED5538" w:rsidP="00ED5538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9800" w:type="dxa"/>
                </w:tcPr>
                <w:p w14:paraId="6E5FEA67" w14:textId="77777777" w:rsidR="00ED5538" w:rsidRPr="008132EE" w:rsidRDefault="00ED5538" w:rsidP="00ED553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ED5538" w:rsidRPr="008132EE" w14:paraId="7C2E2FB6" w14:textId="77777777" w:rsidTr="00ED5538">
              <w:tc>
                <w:tcPr>
                  <w:tcW w:w="284" w:type="dxa"/>
                </w:tcPr>
                <w:p w14:paraId="3826DEFF" w14:textId="77777777" w:rsidR="00ED5538" w:rsidRPr="008132EE" w:rsidRDefault="00ED5538" w:rsidP="00ED5538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2530" w:type="dxa"/>
                  <w:gridSpan w:val="2"/>
                </w:tcPr>
                <w:p w14:paraId="2C6869FA" w14:textId="5BEE2F66" w:rsidR="00ED5538" w:rsidRDefault="00ED5538" w:rsidP="00ED553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</w:p>
                <w:p w14:paraId="4367B791" w14:textId="77777777" w:rsidR="00ED5538" w:rsidRDefault="00ED5538" w:rsidP="00ED553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</w:p>
                <w:p w14:paraId="39CA9FBF" w14:textId="77777777" w:rsidR="00ED5538" w:rsidRDefault="00ED5538" w:rsidP="00ED553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</w:p>
                <w:p w14:paraId="4645BB45" w14:textId="6BB2000A" w:rsidR="00ED5538" w:rsidRPr="008132EE" w:rsidRDefault="00C84B2B" w:rsidP="00ED5538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0055820C" w14:textId="77777777" w:rsidR="00ED3818" w:rsidRPr="008132EE" w:rsidRDefault="00ED3818" w:rsidP="00ED38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9215565" w14:textId="4662BE6C" w:rsidR="00F008B0" w:rsidRDefault="00AA2A03">
      <w:pPr>
        <w:rPr>
          <w:noProof/>
        </w:rPr>
      </w:pPr>
      <w:r w:rsidRPr="007804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editId="4F2C1A66">
                <wp:simplePos x="0" y="0"/>
                <wp:positionH relativeFrom="column">
                  <wp:posOffset>-634365</wp:posOffset>
                </wp:positionH>
                <wp:positionV relativeFrom="paragraph">
                  <wp:posOffset>190500</wp:posOffset>
                </wp:positionV>
                <wp:extent cx="5086350" cy="323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3E5E5" w14:textId="494C0D2B" w:rsidR="00A62BA9" w:rsidRPr="00C96582" w:rsidRDefault="00137929" w:rsidP="00DC505F">
                            <w:pPr>
                              <w:rPr>
                                <w:color w:val="3C366C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C366C"/>
                                <w:sz w:val="36"/>
                                <w:szCs w:val="36"/>
                                <w:lang w:val="en-US"/>
                              </w:rPr>
                              <w:t>Thatohatsi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C366C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DD2C05">
                              <w:rPr>
                                <w:rFonts w:ascii="Arial" w:hAnsi="Arial" w:cs="Arial"/>
                                <w:b/>
                                <w:bCs/>
                                <w:color w:val="3C366C"/>
                                <w:sz w:val="36"/>
                                <w:szCs w:val="36"/>
                                <w:lang w:val="en-US"/>
                              </w:rPr>
                              <w:t xml:space="preserve">Marcia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C366C"/>
                                <w:sz w:val="36"/>
                                <w:szCs w:val="36"/>
                                <w:lang w:val="en-US"/>
                              </w:rPr>
                              <w:t>Tsoho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10AF56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.95pt;margin-top:15pt;width:400.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" filled="f" stroked="f">
                <v:textbox inset=",0,,0">
                  <w:txbxContent>
                    <w:p w14:paraId="1373E5E5" w14:textId="494C0D2B" w:rsidR="00A62BA9" w:rsidRPr="00C96582" w:rsidRDefault="00137929" w:rsidP="00DC505F">
                      <w:pPr>
                        <w:rPr>
                          <w:color w:val="3C366C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C366C"/>
                          <w:sz w:val="36"/>
                          <w:szCs w:val="36"/>
                          <w:lang w:val="en-US"/>
                        </w:rPr>
                        <w:t xml:space="preserve">Thatohatsi </w:t>
                      </w:r>
                      <w:r w:rsidR="00DD2C05">
                        <w:rPr>
                          <w:rFonts w:ascii="Arial" w:hAnsi="Arial" w:cs="Arial"/>
                          <w:b/>
                          <w:bCs/>
                          <w:color w:val="3C366C"/>
                          <w:sz w:val="36"/>
                          <w:szCs w:val="36"/>
                          <w:lang w:val="en-US"/>
                        </w:rPr>
                        <w:t xml:space="preserve">Marcia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C366C"/>
                          <w:sz w:val="36"/>
                          <w:szCs w:val="36"/>
                          <w:lang w:val="en-US"/>
                        </w:rPr>
                        <w:t>Tsoho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505F" w:rsidRPr="007804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editId="7C5BDE02">
                <wp:simplePos x="0" y="0"/>
                <wp:positionH relativeFrom="column">
                  <wp:posOffset>-876300</wp:posOffset>
                </wp:positionH>
                <wp:positionV relativeFrom="paragraph">
                  <wp:posOffset>438150</wp:posOffset>
                </wp:positionV>
                <wp:extent cx="4073525" cy="469900"/>
                <wp:effectExtent l="0" t="0" r="0" b="31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583F9" w14:textId="403076BA" w:rsidR="00A62BA9" w:rsidRPr="00C96582" w:rsidRDefault="00A62BA9" w:rsidP="00A62BA9">
                            <w:pPr>
                              <w:jc w:val="right"/>
                              <w:rPr>
                                <w:i/>
                                <w:iCs/>
                                <w:color w:val="3C366C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5304985" id="_x0000_s1027" type="#_x0000_t202" style="position:absolute;margin-left:-69pt;margin-top:34.5pt;width:320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" filled="f" stroked="f">
                <v:textbox style="mso-fit-shape-to-text:t">
                  <w:txbxContent>
                    <w:p w14:paraId="196583F9" w14:textId="403076BA" w:rsidR="00A62BA9" w:rsidRPr="00C96582" w:rsidRDefault="00A62BA9" w:rsidP="00A62BA9">
                      <w:pPr>
                        <w:jc w:val="right"/>
                        <w:rPr>
                          <w:i/>
                          <w:iCs/>
                          <w:color w:val="3C366C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2BA9" w:rsidRPr="00780441">
        <w:rPr>
          <w:noProof/>
          <w:lang w:val="en-US"/>
        </w:rPr>
        <w:drawing>
          <wp:anchor distT="0" distB="0" distL="114300" distR="114300" simplePos="0" relativeHeight="251669504" behindDoc="1" locked="1" layoutInCell="1" allowOverlap="1" wp14:editId="712EF5B6">
            <wp:simplePos x="0" y="0"/>
            <wp:positionH relativeFrom="margin">
              <wp:posOffset>5260340</wp:posOffset>
            </wp:positionH>
            <wp:positionV relativeFrom="page">
              <wp:posOffset>114300</wp:posOffset>
            </wp:positionV>
            <wp:extent cx="1089660" cy="1450340"/>
            <wp:effectExtent l="38100" t="57150" r="34290" b="54610"/>
            <wp:wrapTight wrapText="bothSides">
              <wp:wrapPolygon edited="0">
                <wp:start x="7552" y="-851"/>
                <wp:lineTo x="378" y="-567"/>
                <wp:lineTo x="-755" y="3972"/>
                <wp:lineTo x="-755" y="15037"/>
                <wp:lineTo x="755" y="17590"/>
                <wp:lineTo x="755" y="17874"/>
                <wp:lineTo x="6797" y="21846"/>
                <wp:lineTo x="7175" y="22130"/>
                <wp:lineTo x="13972" y="22130"/>
                <wp:lineTo x="14350" y="21846"/>
                <wp:lineTo x="20392" y="17874"/>
                <wp:lineTo x="20392" y="17590"/>
                <wp:lineTo x="21902" y="13335"/>
                <wp:lineTo x="21902" y="8511"/>
                <wp:lineTo x="20769" y="4256"/>
                <wp:lineTo x="20769" y="2837"/>
                <wp:lineTo x="15483" y="-567"/>
                <wp:lineTo x="13594" y="-851"/>
                <wp:lineTo x="7552" y="-851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rait-photo-of-smiling-man-with-his-arms-crossed-standing-237900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450340"/>
                    </a:xfrm>
                    <a:prstGeom prst="ellipse">
                      <a:avLst/>
                    </a:prstGeom>
                    <a:ln w="28575" cap="sq" cmpd="sng">
                      <a:solidFill>
                        <a:srgbClr xmlns:a14="http://schemas.microsoft.com/office/drawing/2010/main" val="417590" mc:Ignorable=""/>
                      </a:solidFill>
                      <a:prstDash val="solid"/>
                      <a:rou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8B0">
        <w:br w:type="page"/>
      </w:r>
    </w:p>
    <w:p w14:paraId="5B58F654" w14:textId="77777777" w:rsidR="00F008B0" w:rsidRDefault="00F008B0" w:rsidP="00A62BA9"/>
    <w:p w14:paraId="460A3D48" w14:textId="77777777" w:rsidR="00D63DF3" w:rsidRDefault="00D63DF3" w:rsidP="00A62BA9"/>
    <w:p w14:paraId="232F4080" w14:textId="77777777" w:rsidR="00D63DF3" w:rsidRDefault="00D63DF3" w:rsidP="00D63DF3">
      <w:r w:rsidRPr="007804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editId="47F07998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5086350" cy="3238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18359" w14:textId="77777777" w:rsidR="00D63DF3" w:rsidRPr="00C96582" w:rsidRDefault="00D63DF3" w:rsidP="00D63DF3">
                            <w:pPr>
                              <w:rPr>
                                <w:color w:val="3C366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C366C"/>
                                <w:sz w:val="36"/>
                                <w:szCs w:val="36"/>
                                <w:lang w:val="en-US"/>
                              </w:rPr>
                              <w:t>TECHNICAL DEVELOPMENT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62EAEB1" id="_x0000_s1028" type="#_x0000_t202" style="position:absolute;margin-left:-29.25pt;margin-top:23.05pt;width:400.5pt;height:2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" filled="f" stroked="f">
                <v:textbox inset=",0,,0">
                  <w:txbxContent>
                    <w:p w14:paraId="01618359" w14:textId="77777777" w:rsidR="00D63DF3" w:rsidRPr="00C96582" w:rsidRDefault="00D63DF3" w:rsidP="00D63DF3">
                      <w:pPr>
                        <w:rPr>
                          <w:color w:val="3C366C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C366C"/>
                          <w:sz w:val="36"/>
                          <w:szCs w:val="36"/>
                          <w:lang w:val="en-US"/>
                        </w:rPr>
                        <w:t>TECHNICAL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FC2890" w14:textId="19F8A0FF" w:rsidR="003671BA" w:rsidRPr="00F90FDC" w:rsidRDefault="00D63DF3" w:rsidP="00E17F1E">
      <w:pPr>
        <w:sectPr w:rsidR="003671BA" w:rsidRPr="00F90FDC" w:rsidSect="00F008B0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134" w:bottom="1134" w:left="1134" w:header="680" w:footer="709" w:gutter="0"/>
          <w:cols w:space="708"/>
          <w:titlePg/>
          <w:docGrid w:linePitch="360"/>
        </w:sectPr>
      </w:pPr>
      <w:r>
        <w:br/>
      </w:r>
    </w:p>
    <w:tbl>
      <w:tblPr>
        <w:tblStyle w:val="TableGrid"/>
        <w:tblW w:w="10952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2"/>
      </w:tblGrid>
      <w:tr w:rsidR="00D63DF3" w14:paraId="7478380E" w14:textId="77777777" w:rsidTr="003671BA">
        <w:tc>
          <w:tcPr>
            <w:tcW w:w="10952" w:type="dxa"/>
          </w:tcPr>
          <w:p w14:paraId="779286DE" w14:textId="0EA3FD14" w:rsidR="00D63DF3" w:rsidRDefault="00D63DF3" w:rsidP="00E17F1E">
            <w:pPr>
              <w:rPr>
                <w:rFonts w:ascii="Arial" w:hAnsi="Arial" w:cs="Arial"/>
                <w:b/>
                <w:bCs/>
                <w:color w:val="2F2D58"/>
                <w:sz w:val="24"/>
                <w:szCs w:val="24"/>
                <w:lang w:val="en-US"/>
              </w:rPr>
            </w:pPr>
          </w:p>
          <w:p w14:paraId="4B4CE9C9" w14:textId="77777777" w:rsidR="00D63DF3" w:rsidRDefault="00D63DF3" w:rsidP="00E17F1E">
            <w:pPr>
              <w:rPr>
                <w:rFonts w:ascii="Arial" w:hAnsi="Arial" w:cs="Arial"/>
                <w:b/>
                <w:bCs/>
                <w:color w:val="2F2D58"/>
                <w:sz w:val="24"/>
                <w:szCs w:val="24"/>
                <w:lang w:val="en-US"/>
              </w:rPr>
            </w:pPr>
          </w:p>
          <w:tbl>
            <w:tblPr>
              <w:tblW w:w="538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36"/>
            </w:tblGrid>
            <w:tr w:rsidR="00D509AD" w14:paraId="1B91351B" w14:textId="77777777" w:rsidTr="00D509AD">
              <w:trPr>
                <w:trHeight w:val="193"/>
              </w:trPr>
              <w:tc>
                <w:tcPr>
                  <w:tcW w:w="538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tbl>
                  <w:tblPr>
                    <w:tblW w:w="1052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20"/>
                  </w:tblGrid>
                  <w:tr w:rsidR="005A647F" w14:paraId="37A1A0CA" w14:textId="77777777" w:rsidTr="005A647F">
                    <w:trPr>
                      <w:trHeight w:val="193"/>
                    </w:trPr>
                    <w:tc>
                      <w:tcPr>
                        <w:tcW w:w="5387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E9E3D47" w14:textId="102E32B5" w:rsidR="005A647F" w:rsidRDefault="005A647F" w:rsidP="005A647F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color w:val="000000"/>
                          </w:rPr>
                          <w:t>JavaScript</w:t>
                        </w:r>
                      </w:p>
                    </w:tc>
                  </w:tr>
                  <w:tr w:rsidR="005A647F" w14:paraId="3287F0DF" w14:textId="77777777" w:rsidTr="005A647F">
                    <w:trPr>
                      <w:trHeight w:val="549"/>
                    </w:trPr>
                    <w:tc>
                      <w:tcPr>
                        <w:tcW w:w="5387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09799AF3" w14:textId="77777777" w:rsidR="00742F4B" w:rsidRDefault="005A647F" w:rsidP="005A64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56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Comments; Variables; Operators, </w:t>
                        </w:r>
                      </w:p>
                      <w:p w14:paraId="62731DE9" w14:textId="77777777" w:rsidR="00742F4B" w:rsidRDefault="005A647F" w:rsidP="00742F4B">
                        <w:pPr>
                          <w:pStyle w:val="ListParagraph"/>
                          <w:spacing w:line="256" w:lineRule="auto"/>
                          <w:ind w:left="780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</w:rPr>
                          <w:t>Assignments, Strings; Arrays, Functions,</w:t>
                        </w:r>
                      </w:p>
                      <w:p w14:paraId="4EA2309C" w14:textId="648F245E" w:rsidR="005A647F" w:rsidRDefault="005A647F" w:rsidP="00742F4B">
                        <w:pPr>
                          <w:pStyle w:val="ListParagraph"/>
                          <w:spacing w:line="256" w:lineRule="auto"/>
                          <w:ind w:left="780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</w:rPr>
                          <w:t>Booleans &amp; Conditionals</w:t>
                        </w:r>
                      </w:p>
                      <w:p w14:paraId="515B59C6" w14:textId="77777777" w:rsidR="00742F4B" w:rsidRDefault="005A647F" w:rsidP="005A64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56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JavaScript APIs, Forms, Events, Dynamic </w:t>
                        </w:r>
                      </w:p>
                      <w:p w14:paraId="3F2FB899" w14:textId="10DEE09B" w:rsidR="005A647F" w:rsidRDefault="005A647F" w:rsidP="00742F4B">
                        <w:pPr>
                          <w:pStyle w:val="ListParagraph"/>
                          <w:spacing w:line="256" w:lineRule="auto"/>
                          <w:ind w:left="780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Techniques, Slideshows </w:t>
                        </w: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</w:rPr>
                          <w:t>etc</w:t>
                        </w:r>
                        <w:proofErr w:type="spellEnd"/>
                      </w:p>
                      <w:p w14:paraId="625149D6" w14:textId="77777777" w:rsidR="00742F4B" w:rsidRDefault="005A647F" w:rsidP="005A64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56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</w:rPr>
                          <w:t>Program Flowcharts, Loops, Decision</w:t>
                        </w:r>
                        <w:r w:rsidR="00742F4B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</w:t>
                        </w:r>
                      </w:p>
                      <w:p w14:paraId="510DD5CD" w14:textId="77777777" w:rsidR="00742F4B" w:rsidRDefault="005A647F" w:rsidP="00742F4B">
                        <w:pPr>
                          <w:pStyle w:val="ListParagraph"/>
                          <w:spacing w:line="256" w:lineRule="auto"/>
                          <w:ind w:left="780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Structures, Website and Search Engine </w:t>
                        </w:r>
                      </w:p>
                      <w:p w14:paraId="36A4D683" w14:textId="77777777" w:rsidR="00742F4B" w:rsidRDefault="005A647F" w:rsidP="00742F4B">
                        <w:pPr>
                          <w:pStyle w:val="ListParagraph"/>
                          <w:spacing w:line="256" w:lineRule="auto"/>
                          <w:ind w:left="780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Optimization, Game Development and </w:t>
                        </w:r>
                      </w:p>
                      <w:p w14:paraId="24C99CF3" w14:textId="1ACFF2DD" w:rsidR="005A647F" w:rsidRDefault="005A647F" w:rsidP="00742F4B">
                        <w:pPr>
                          <w:pStyle w:val="ListParagraph"/>
                          <w:spacing w:line="256" w:lineRule="auto"/>
                          <w:ind w:left="780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</w:rPr>
                          <w:t>Implementation</w:t>
                        </w:r>
                      </w:p>
                      <w:p w14:paraId="6596E82C" w14:textId="77777777" w:rsidR="005A647F" w:rsidRDefault="005A647F" w:rsidP="005A647F">
                        <w:pPr>
                          <w:rPr>
                            <w:rFonts w:ascii="Arial" w:eastAsia="Times New Roman" w:hAnsi="Arial" w:cs="Arial"/>
                            <w:b/>
                            <w:color w:val="00000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color w:val="000000"/>
                          </w:rPr>
                          <w:t>Python Pandas</w:t>
                        </w:r>
                      </w:p>
                      <w:p w14:paraId="7C8C5186" w14:textId="77777777" w:rsidR="00742F4B" w:rsidRDefault="005A647F" w:rsidP="00742F4B">
                        <w:pPr>
                          <w:numPr>
                            <w:ilvl w:val="0"/>
                            <w:numId w:val="6"/>
                          </w:numPr>
                          <w:spacing w:line="256" w:lineRule="auto"/>
                          <w:rPr>
                            <w:rFonts w:ascii="Arial" w:eastAsia="Times New Roman" w:hAnsi="Arial" w:cs="Arial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lang w:val="en-US"/>
                          </w:rPr>
                          <w:t>Introduction of Python Pandas, Python</w:t>
                        </w:r>
                      </w:p>
                      <w:p w14:paraId="6955CE47" w14:textId="2E2081F5" w:rsidR="005A647F" w:rsidRPr="00742F4B" w:rsidRDefault="005A647F" w:rsidP="00742F4B">
                        <w:pPr>
                          <w:spacing w:line="256" w:lineRule="auto"/>
                          <w:ind w:left="720"/>
                          <w:rPr>
                            <w:rFonts w:ascii="Arial" w:eastAsia="Times New Roman" w:hAnsi="Arial" w:cs="Arial"/>
                            <w:color w:val="000000"/>
                            <w:lang w:val="en-US"/>
                          </w:rPr>
                        </w:pPr>
                        <w:r w:rsidRPr="00742F4B">
                          <w:rPr>
                            <w:rFonts w:ascii="Arial" w:eastAsia="Times New Roman" w:hAnsi="Arial" w:cs="Arial"/>
                            <w:color w:val="000000"/>
                            <w:lang w:val="en-US"/>
                          </w:rPr>
                          <w:t xml:space="preserve">Pandas Library and </w:t>
                        </w:r>
                        <w:proofErr w:type="spellStart"/>
                        <w:r w:rsidRPr="00742F4B">
                          <w:rPr>
                            <w:rFonts w:ascii="Arial" w:eastAsia="Times New Roman" w:hAnsi="Arial" w:cs="Arial"/>
                            <w:color w:val="000000"/>
                            <w:lang w:val="en-US"/>
                          </w:rPr>
                          <w:t>DataFrames</w:t>
                        </w:r>
                        <w:proofErr w:type="spellEnd"/>
                      </w:p>
                      <w:p w14:paraId="1BD76205" w14:textId="77777777" w:rsidR="005A647F" w:rsidRDefault="005A647F" w:rsidP="005A647F">
                        <w:pPr>
                          <w:numPr>
                            <w:ilvl w:val="0"/>
                            <w:numId w:val="6"/>
                          </w:numPr>
                          <w:spacing w:line="256" w:lineRule="auto"/>
                          <w:rPr>
                            <w:rFonts w:ascii="Arial" w:eastAsia="Times New Roman" w:hAnsi="Arial" w:cs="Arial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lang w:val="en-US"/>
                          </w:rPr>
                          <w:t>Pandas Time Series</w:t>
                        </w:r>
                      </w:p>
                      <w:p w14:paraId="30D826B2" w14:textId="77777777" w:rsidR="005A647F" w:rsidRDefault="005A647F" w:rsidP="005A647F">
                        <w:pPr>
                          <w:numPr>
                            <w:ilvl w:val="0"/>
                            <w:numId w:val="6"/>
                          </w:numPr>
                          <w:spacing w:line="256" w:lineRule="auto"/>
                          <w:rPr>
                            <w:rFonts w:ascii="Arial" w:eastAsia="Times New Roman" w:hAnsi="Arial" w:cs="Arial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lang w:val="en-US"/>
                          </w:rPr>
                          <w:t>Matplotlib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color w:val="000000"/>
                            <w:lang w:val="en-US"/>
                          </w:rPr>
                          <w:t xml:space="preserve"> Axes</w:t>
                        </w:r>
                      </w:p>
                      <w:p w14:paraId="6F513C13" w14:textId="77777777" w:rsidR="005A647F" w:rsidRDefault="005A647F" w:rsidP="005A647F">
                        <w:pPr>
                          <w:numPr>
                            <w:ilvl w:val="0"/>
                            <w:numId w:val="6"/>
                          </w:numPr>
                          <w:spacing w:line="256" w:lineRule="auto"/>
                          <w:rPr>
                            <w:rFonts w:ascii="Arial" w:eastAsia="Times New Roman" w:hAnsi="Arial" w:cs="Arial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lang w:val="en-US"/>
                          </w:rPr>
                          <w:t>MSQL Database Access</w:t>
                        </w:r>
                      </w:p>
                      <w:p w14:paraId="76A56F9C" w14:textId="77777777" w:rsidR="00742F4B" w:rsidRDefault="005A647F" w:rsidP="005A647F">
                        <w:pPr>
                          <w:numPr>
                            <w:ilvl w:val="0"/>
                            <w:numId w:val="6"/>
                          </w:numPr>
                          <w:spacing w:line="256" w:lineRule="auto"/>
                          <w:rPr>
                            <w:rFonts w:ascii="Arial" w:eastAsia="Times New Roman" w:hAnsi="Arial" w:cs="Arial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lang w:val="en-US"/>
                          </w:rPr>
                          <w:t>Github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color w:val="000000"/>
                            <w:lang w:val="en-US"/>
                          </w:rPr>
                          <w:t xml:space="preserve">, Creating repository, branches and </w:t>
                        </w:r>
                      </w:p>
                      <w:p w14:paraId="1A7A94B3" w14:textId="752DBC80" w:rsidR="005A647F" w:rsidRDefault="005A647F" w:rsidP="00742F4B">
                        <w:pPr>
                          <w:spacing w:line="256" w:lineRule="auto"/>
                          <w:ind w:left="720"/>
                          <w:rPr>
                            <w:rFonts w:ascii="Arial" w:eastAsia="Times New Roman" w:hAnsi="Arial" w:cs="Arial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lang w:val="en-US"/>
                          </w:rPr>
                          <w:t xml:space="preserve">merging in </w:t>
                        </w: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lang w:val="en-US"/>
                          </w:rPr>
                          <w:t>Github</w:t>
                        </w:r>
                        <w:proofErr w:type="spellEnd"/>
                      </w:p>
                      <w:p w14:paraId="2F510B08" w14:textId="35C12FBC" w:rsidR="00F90FDC" w:rsidRPr="00F90FDC" w:rsidRDefault="005A647F" w:rsidP="00F90FDC">
                        <w:pPr>
                          <w:numPr>
                            <w:ilvl w:val="0"/>
                            <w:numId w:val="6"/>
                          </w:numPr>
                          <w:spacing w:line="256" w:lineRule="auto"/>
                          <w:rPr>
                            <w:rFonts w:ascii="Arial" w:eastAsia="Times New Roman" w:hAnsi="Arial" w:cs="Arial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lang w:val="en-US"/>
                          </w:rPr>
                          <w:t>Mongo Database, Mongo Database with AWS</w:t>
                        </w:r>
                      </w:p>
                      <w:p w14:paraId="0BED8805" w14:textId="77777777" w:rsidR="005A647F" w:rsidRDefault="005A647F" w:rsidP="005A647F">
                        <w:pPr>
                          <w:ind w:firstLine="720"/>
                          <w:rPr>
                            <w:rFonts w:ascii="Arial" w:hAnsi="Arial" w:cs="Arial"/>
                            <w:lang w:val="en-US"/>
                          </w:rPr>
                        </w:pPr>
                      </w:p>
                    </w:tc>
                  </w:tr>
                </w:tbl>
                <w:p w14:paraId="4F50FCBD" w14:textId="77777777" w:rsidR="00F90FDC" w:rsidRDefault="00F90FDC" w:rsidP="00E17F1E">
                  <w:pPr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</w:p>
                <w:p w14:paraId="17EDDF03" w14:textId="3E3E021C" w:rsidR="00D509AD" w:rsidRPr="00D52E67" w:rsidRDefault="00D509AD" w:rsidP="00E17F1E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924635">
                    <w:rPr>
                      <w:rFonts w:ascii="Arial" w:hAnsi="Arial" w:cs="Arial"/>
                      <w:b/>
                      <w:bCs/>
                      <w:lang w:val="en-US"/>
                    </w:rPr>
                    <w:t>HTML</w:t>
                  </w:r>
                  <w:r w:rsidR="00D43239">
                    <w:rPr>
                      <w:rFonts w:ascii="Arial" w:hAnsi="Arial" w:cs="Arial"/>
                      <w:b/>
                      <w:bCs/>
                      <w:lang w:val="en-US"/>
                    </w:rPr>
                    <w:t>5</w:t>
                  </w:r>
                  <w:r w:rsidRPr="00924635">
                    <w:rPr>
                      <w:rFonts w:ascii="Arial" w:hAnsi="Arial" w:cs="Arial"/>
                      <w:b/>
                      <w:bCs/>
                      <w:lang w:val="en-US"/>
                    </w:rPr>
                    <w:t xml:space="preserve"> &amp; CSS</w:t>
                  </w:r>
                  <w:r w:rsidR="00D43239">
                    <w:rPr>
                      <w:rFonts w:ascii="Arial" w:hAnsi="Arial" w:cs="Arial"/>
                      <w:b/>
                      <w:bCs/>
                      <w:lang w:val="en-US"/>
                    </w:rPr>
                    <w:t>3</w:t>
                  </w:r>
                </w:p>
              </w:tc>
            </w:tr>
            <w:tr w:rsidR="00D509AD" w14:paraId="3C2A5909" w14:textId="77777777" w:rsidTr="00D509AD">
              <w:trPr>
                <w:trHeight w:val="549"/>
              </w:trPr>
              <w:tc>
                <w:tcPr>
                  <w:tcW w:w="538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D967F30" w14:textId="77777777" w:rsidR="00D509AD" w:rsidRPr="00D52E67" w:rsidRDefault="00D509AD" w:rsidP="00E17F1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D52E67">
                    <w:rPr>
                      <w:rFonts w:ascii="Arial" w:hAnsi="Arial" w:cs="Arial"/>
                    </w:rPr>
                    <w:t>Build a social media management system for a client</w:t>
                  </w:r>
                </w:p>
                <w:p w14:paraId="119A5B76" w14:textId="77777777" w:rsidR="00D509AD" w:rsidRPr="00D52E67" w:rsidRDefault="00D509AD" w:rsidP="00E17F1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D52E67">
                    <w:rPr>
                      <w:rFonts w:ascii="Arial" w:hAnsi="Arial" w:cs="Arial"/>
                      <w:lang w:val="en-US"/>
                    </w:rPr>
                    <w:t>Business and Technical Report Writing</w:t>
                  </w:r>
                </w:p>
                <w:p w14:paraId="69B37DA1" w14:textId="6C802F67" w:rsidR="00D509AD" w:rsidRDefault="00D509AD" w:rsidP="00E17F1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D52E67">
                    <w:rPr>
                      <w:rFonts w:ascii="Arial" w:hAnsi="Arial" w:cs="Arial"/>
                    </w:rPr>
                    <w:t>Explore 4-page layout techniques and 8 content layout techniques</w:t>
                  </w:r>
                </w:p>
                <w:p w14:paraId="67BE1AF7" w14:textId="77777777" w:rsidR="00FC4276" w:rsidRDefault="00FC4276" w:rsidP="00FC4276">
                  <w:pPr>
                    <w:rPr>
                      <w:rFonts w:ascii="Arial" w:eastAsia="Times New Roman" w:hAnsi="Arial" w:cs="Arial"/>
                      <w:b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</w:rPr>
                    <w:t>Fundamentals of Python:</w:t>
                  </w:r>
                </w:p>
                <w:p w14:paraId="78F27054" w14:textId="77777777" w:rsidR="00742F4B" w:rsidRDefault="00FC4276" w:rsidP="00FC4276">
                  <w:pPr>
                    <w:pStyle w:val="ListParagraph"/>
                    <w:numPr>
                      <w:ilvl w:val="0"/>
                      <w:numId w:val="7"/>
                    </w:numPr>
                    <w:spacing w:line="256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The functions of Python, Invoking the Interpreter, </w:t>
                  </w:r>
                </w:p>
                <w:p w14:paraId="3EE21F49" w14:textId="77777777" w:rsidR="00742F4B" w:rsidRDefault="00FC4276" w:rsidP="00742F4B">
                  <w:pPr>
                    <w:pStyle w:val="ListParagraph"/>
                    <w:spacing w:line="256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The interactive mode of the Python interpreter, </w:t>
                  </w:r>
                </w:p>
                <w:p w14:paraId="39647505" w14:textId="77777777" w:rsidR="00742F4B" w:rsidRDefault="00FC4276" w:rsidP="00742F4B">
                  <w:pPr>
                    <w:pStyle w:val="ListParagraph"/>
                    <w:spacing w:line="256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Using Python as a calculator, Control Flow,</w:t>
                  </w:r>
                </w:p>
                <w:p w14:paraId="298E3857" w14:textId="77777777" w:rsidR="00742F4B" w:rsidRDefault="00FC4276" w:rsidP="00742F4B">
                  <w:pPr>
                    <w:pStyle w:val="ListParagraph"/>
                    <w:spacing w:line="256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Modules, Data Structures, Errors and Exceptions,</w:t>
                  </w:r>
                </w:p>
                <w:p w14:paraId="031D73FD" w14:textId="77A900BD" w:rsidR="00FC4276" w:rsidRDefault="00FC4276" w:rsidP="00742F4B">
                  <w:pPr>
                    <w:pStyle w:val="ListParagraph"/>
                    <w:spacing w:line="256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Classes, </w:t>
                  </w:r>
                </w:p>
                <w:p w14:paraId="5D980407" w14:textId="77777777" w:rsidR="00742F4B" w:rsidRDefault="00FC4276" w:rsidP="00FC4276">
                  <w:pPr>
                    <w:pStyle w:val="ListParagraph"/>
                    <w:numPr>
                      <w:ilvl w:val="0"/>
                      <w:numId w:val="7"/>
                    </w:numPr>
                    <w:spacing w:line="256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Inheritance and Private Variables, Iterators and</w:t>
                  </w:r>
                </w:p>
                <w:p w14:paraId="1C923C0F" w14:textId="77777777" w:rsidR="00742F4B" w:rsidRDefault="00FC4276" w:rsidP="00FC4276">
                  <w:pPr>
                    <w:pStyle w:val="ListParagraph"/>
                    <w:numPr>
                      <w:ilvl w:val="0"/>
                      <w:numId w:val="7"/>
                    </w:numPr>
                    <w:spacing w:line="256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Generators, Date and Time, Data Compression,</w:t>
                  </w:r>
                </w:p>
                <w:p w14:paraId="1BF766DC" w14:textId="33674A18" w:rsidR="00FC4276" w:rsidRDefault="00FC4276" w:rsidP="00FC4276">
                  <w:pPr>
                    <w:pStyle w:val="ListParagraph"/>
                    <w:numPr>
                      <w:ilvl w:val="0"/>
                      <w:numId w:val="7"/>
                    </w:numPr>
                    <w:spacing w:line="256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Logging and Manning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</w:rPr>
                    <w:t>etc</w:t>
                  </w:r>
                  <w:proofErr w:type="spellEnd"/>
                </w:p>
                <w:p w14:paraId="667B2816" w14:textId="77777777" w:rsidR="00742F4B" w:rsidRDefault="00FC4276" w:rsidP="00FC4276">
                  <w:pPr>
                    <w:pStyle w:val="ListParagraph"/>
                    <w:numPr>
                      <w:ilvl w:val="0"/>
                      <w:numId w:val="7"/>
                    </w:numPr>
                    <w:spacing w:line="256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</w:rPr>
                    <w:t>Numpy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</w:rPr>
                    <w:t>, Linear Algebra, Plotting graphs with</w:t>
                  </w:r>
                </w:p>
                <w:p w14:paraId="7D31D75E" w14:textId="4F2CB36B" w:rsidR="00FC4276" w:rsidRDefault="00FC4276" w:rsidP="00FC4276">
                  <w:pPr>
                    <w:pStyle w:val="ListParagraph"/>
                    <w:numPr>
                      <w:ilvl w:val="0"/>
                      <w:numId w:val="7"/>
                    </w:numPr>
                    <w:spacing w:line="256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</w:rPr>
                    <w:t>Numpy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 and Trigonometric functions</w:t>
                  </w:r>
                </w:p>
                <w:p w14:paraId="00EBF7A7" w14:textId="6968664A" w:rsidR="000670EF" w:rsidRDefault="000670EF" w:rsidP="00FC4276">
                  <w:pPr>
                    <w:pStyle w:val="ListParagraph"/>
                    <w:numPr>
                      <w:ilvl w:val="0"/>
                      <w:numId w:val="7"/>
                    </w:numPr>
                    <w:spacing w:line="256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SQL, MySQL, </w:t>
                  </w:r>
                  <w:proofErr w:type="spellStart"/>
                  <w:r w:rsidR="000361C2">
                    <w:rPr>
                      <w:rFonts w:ascii="Arial" w:eastAsia="Times New Roman" w:hAnsi="Arial" w:cs="Arial"/>
                      <w:color w:val="000000"/>
                    </w:rPr>
                    <w:t>MongoDB</w:t>
                  </w:r>
                  <w:proofErr w:type="spellEnd"/>
                  <w:r w:rsidR="000361C2">
                    <w:rPr>
                      <w:rFonts w:ascii="Arial" w:eastAsia="Times New Roman" w:hAnsi="Arial" w:cs="Arial"/>
                      <w:color w:val="000000"/>
                    </w:rPr>
                    <w:t xml:space="preserve"> with AWS</w:t>
                  </w:r>
                  <w:r w:rsidR="00AB6276">
                    <w:rPr>
                      <w:rFonts w:ascii="Arial" w:eastAsia="Times New Roman" w:hAnsi="Arial" w:cs="Arial"/>
                      <w:color w:val="000000"/>
                    </w:rPr>
                    <w:t>, ARNS</w:t>
                  </w:r>
                </w:p>
                <w:p w14:paraId="0CA766D3" w14:textId="77777777" w:rsidR="00C53EC2" w:rsidRPr="00D52E67" w:rsidRDefault="00C53EC2" w:rsidP="00C53EC2">
                  <w:pPr>
                    <w:pStyle w:val="ListParagraph"/>
                    <w:ind w:left="360"/>
                    <w:rPr>
                      <w:rFonts w:ascii="Arial" w:hAnsi="Arial" w:cs="Arial"/>
                    </w:rPr>
                  </w:pPr>
                </w:p>
                <w:p w14:paraId="25E7796F" w14:textId="77777777" w:rsidR="00D509AD" w:rsidRPr="00924635" w:rsidRDefault="00D509AD" w:rsidP="00E17F1E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3FA69393" w14:textId="77777777" w:rsidR="00D63DF3" w:rsidRDefault="00D63DF3" w:rsidP="00E17F1E">
            <w:pPr>
              <w:jc w:val="both"/>
            </w:pPr>
          </w:p>
        </w:tc>
      </w:tr>
    </w:tbl>
    <w:p w14:paraId="3AEAADA9" w14:textId="77777777" w:rsidR="003671BA" w:rsidRDefault="003671BA" w:rsidP="00E17F1E">
      <w:pPr>
        <w:jc w:val="both"/>
        <w:rPr>
          <w:rFonts w:ascii="Arial" w:hAnsi="Arial" w:cs="Arial"/>
          <w:b/>
          <w:bCs/>
          <w:color w:val="2F2D58"/>
          <w:sz w:val="26"/>
          <w:szCs w:val="26"/>
          <w:lang w:val="en-US"/>
        </w:rPr>
        <w:sectPr w:rsidR="003671BA" w:rsidSect="003671BA">
          <w:type w:val="continuous"/>
          <w:pgSz w:w="11906" w:h="16838"/>
          <w:pgMar w:top="1440" w:right="1134" w:bottom="1134" w:left="1134" w:header="680" w:footer="709" w:gutter="0"/>
          <w:cols w:num="2" w:space="1020" w:equalWidth="0">
            <w:col w:w="4366" w:space="1020"/>
            <w:col w:w="4252"/>
          </w:cols>
          <w:titlePg/>
          <w:docGrid w:linePitch="360"/>
        </w:sectPr>
      </w:pPr>
    </w:p>
    <w:tbl>
      <w:tblPr>
        <w:tblStyle w:val="TableGrid"/>
        <w:tblW w:w="10952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2"/>
      </w:tblGrid>
      <w:tr w:rsidR="00D63DF3" w14:paraId="3FB328C1" w14:textId="77777777" w:rsidTr="003671BA">
        <w:tc>
          <w:tcPr>
            <w:tcW w:w="10952" w:type="dxa"/>
            <w:tcBorders>
              <w:bottom w:val="single" w:sz="12" w:space="0" w:color="2F2D58"/>
            </w:tcBorders>
          </w:tcPr>
          <w:p w14:paraId="36B06BDF" w14:textId="77777777" w:rsidR="00F90FDC" w:rsidRDefault="00D63DF3" w:rsidP="00E17F1E">
            <w:pPr>
              <w:jc w:val="both"/>
              <w:rPr>
                <w:rFonts w:ascii="Arial" w:hAnsi="Arial" w:cs="Arial"/>
                <w:b/>
                <w:bCs/>
                <w:color w:val="2F2D58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2F2D58"/>
                <w:sz w:val="26"/>
                <w:szCs w:val="26"/>
                <w:lang w:val="en-US"/>
              </w:rPr>
              <w:lastRenderedPageBreak/>
              <w:br/>
            </w:r>
          </w:p>
          <w:p w14:paraId="5EAB2773" w14:textId="77777777" w:rsidR="00F90FDC" w:rsidRDefault="00F90FDC" w:rsidP="00E17F1E">
            <w:pPr>
              <w:jc w:val="both"/>
              <w:rPr>
                <w:rFonts w:ascii="Arial" w:hAnsi="Arial" w:cs="Arial"/>
                <w:b/>
                <w:bCs/>
                <w:color w:val="2F2D58"/>
                <w:sz w:val="26"/>
                <w:szCs w:val="26"/>
                <w:lang w:val="en-US"/>
              </w:rPr>
            </w:pPr>
          </w:p>
          <w:p w14:paraId="430B6021" w14:textId="29272B0C" w:rsidR="00D63DF3" w:rsidRDefault="00D63DF3" w:rsidP="00E17F1E">
            <w:pPr>
              <w:jc w:val="both"/>
            </w:pPr>
            <w:r>
              <w:rPr>
                <w:rFonts w:ascii="Arial" w:hAnsi="Arial" w:cs="Arial"/>
                <w:b/>
                <w:bCs/>
                <w:color w:val="2F2D58"/>
                <w:sz w:val="26"/>
                <w:szCs w:val="26"/>
                <w:lang w:val="en-US"/>
              </w:rPr>
              <w:t xml:space="preserve">MENTOR </w:t>
            </w:r>
            <w:r w:rsidRPr="00761469">
              <w:rPr>
                <w:rFonts w:ascii="Arial" w:hAnsi="Arial" w:cs="Arial"/>
                <w:b/>
                <w:bCs/>
                <w:color w:val="2F2D58"/>
                <w:sz w:val="26"/>
                <w:szCs w:val="26"/>
                <w:lang w:val="en-US"/>
              </w:rPr>
              <w:t>TESTIMONIAL</w:t>
            </w:r>
            <w:r>
              <w:t xml:space="preserve"> </w:t>
            </w:r>
          </w:p>
          <w:p w14:paraId="2673B352" w14:textId="77777777" w:rsidR="00D63DF3" w:rsidRDefault="00D63DF3" w:rsidP="00E17F1E">
            <w:pPr>
              <w:jc w:val="both"/>
            </w:pPr>
          </w:p>
        </w:tc>
      </w:tr>
      <w:tr w:rsidR="00D63DF3" w:rsidRPr="002C3F88" w14:paraId="31FA1F65" w14:textId="77777777" w:rsidTr="003671BA">
        <w:tc>
          <w:tcPr>
            <w:tcW w:w="10952" w:type="dxa"/>
            <w:tcBorders>
              <w:top w:val="single" w:sz="12" w:space="0" w:color="2F2D58"/>
              <w:left w:val="single" w:sz="12" w:space="0" w:color="2F2D58"/>
              <w:bottom w:val="single" w:sz="12" w:space="0" w:color="2F2D58"/>
              <w:right w:val="single" w:sz="12" w:space="0" w:color="2F2D58"/>
            </w:tcBorders>
          </w:tcPr>
          <w:p w14:paraId="572F5764" w14:textId="5FFDE39C" w:rsidR="00D63DF3" w:rsidRDefault="00D63DF3" w:rsidP="00E17F1E">
            <w:pPr>
              <w:pStyle w:val="Heading2"/>
              <w:outlineLvl w:val="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Thato</w:t>
            </w:r>
            <w:r w:rsidR="001B613E">
              <w:rPr>
                <w:rFonts w:ascii="Arial" w:hAnsi="Arial" w:cs="Arial"/>
                <w:color w:val="000000" w:themeColor="text1"/>
                <w:sz w:val="24"/>
                <w:szCs w:val="24"/>
              </w:rPr>
              <w:t>hatsi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plans and carries out her group activities clearly.</w:t>
            </w:r>
          </w:p>
          <w:p w14:paraId="4E388B04" w14:textId="77777777" w:rsidR="00D63DF3" w:rsidRDefault="00D63DF3" w:rsidP="00E17F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 w:eastAsia="ja-JP"/>
              </w:rPr>
            </w:pPr>
          </w:p>
          <w:p w14:paraId="6A3A03AC" w14:textId="77777777" w:rsidR="00D63DF3" w:rsidRDefault="00D63DF3" w:rsidP="00E17F1E">
            <w:pPr>
              <w:rPr>
                <w:rFonts w:ascii="Arial" w:hAnsi="Arial" w:cs="Arial"/>
                <w:color w:val="000000" w:themeColor="text1"/>
                <w:lang w:val="en-US" w:eastAsia="ja-JP"/>
              </w:rPr>
            </w:pPr>
            <w:r>
              <w:rPr>
                <w:rFonts w:ascii="Arial" w:hAnsi="Arial" w:cs="Arial"/>
                <w:color w:val="000000" w:themeColor="text1"/>
                <w:lang w:val="en-US" w:eastAsia="ja-JP"/>
              </w:rPr>
              <w:t>She encourages other members of her group to work systematically.</w:t>
            </w:r>
          </w:p>
          <w:p w14:paraId="4EABDAEA" w14:textId="77777777" w:rsidR="00D63DF3" w:rsidRPr="002F3EA6" w:rsidRDefault="00D63DF3" w:rsidP="00E17F1E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D63DF3" w:rsidRPr="002C3F88" w14:paraId="501DC567" w14:textId="77777777" w:rsidTr="003671BA">
        <w:tc>
          <w:tcPr>
            <w:tcW w:w="10952" w:type="dxa"/>
            <w:tcBorders>
              <w:top w:val="single" w:sz="12" w:space="0" w:color="2F2D58"/>
            </w:tcBorders>
          </w:tcPr>
          <w:p w14:paraId="63933E1B" w14:textId="77777777" w:rsidR="00D63DF3" w:rsidRDefault="00D63DF3" w:rsidP="00E17F1E">
            <w:pPr>
              <w:jc w:val="both"/>
              <w:rPr>
                <w:rFonts w:ascii="Arial" w:hAnsi="Arial" w:cs="Arial"/>
                <w:b/>
                <w:bCs/>
                <w:color w:val="2F2D58"/>
                <w:sz w:val="26"/>
                <w:szCs w:val="26"/>
                <w:lang w:val="en-US"/>
              </w:rPr>
            </w:pPr>
          </w:p>
          <w:p w14:paraId="0537990A" w14:textId="77777777" w:rsidR="00D63DF3" w:rsidRDefault="00D63DF3" w:rsidP="004F4A0C">
            <w:pPr>
              <w:jc w:val="both"/>
              <w:rPr>
                <w:rFonts w:ascii="Arial" w:hAnsi="Arial" w:cs="Arial"/>
                <w:b/>
                <w:bCs/>
                <w:color w:val="2F2D58"/>
                <w:sz w:val="26"/>
                <w:szCs w:val="26"/>
                <w:lang w:val="en-US"/>
              </w:rPr>
            </w:pPr>
          </w:p>
          <w:p w14:paraId="1996FABC" w14:textId="090E509F" w:rsidR="00A839A1" w:rsidRDefault="00A839A1" w:rsidP="004F4A0C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14:paraId="212AE8B8" w14:textId="14AF1E0C" w:rsidR="00D63DF3" w:rsidRDefault="00D63DF3" w:rsidP="00D63DF3"/>
    <w:p w14:paraId="02B83F36" w14:textId="77777777" w:rsidR="00D63DF3" w:rsidRDefault="00D63DF3" w:rsidP="00A62BA9"/>
    <w:p w14:paraId="33D54A69" w14:textId="77777777" w:rsidR="00D63DF3" w:rsidRDefault="00D63DF3" w:rsidP="00A62BA9"/>
    <w:p w14:paraId="0146D681" w14:textId="77777777" w:rsidR="00D63DF3" w:rsidRDefault="00D63DF3" w:rsidP="00A62BA9"/>
    <w:p w14:paraId="344E569C" w14:textId="77777777" w:rsidR="00D63DF3" w:rsidRDefault="00D63DF3" w:rsidP="00A62BA9"/>
    <w:p w14:paraId="68C48185" w14:textId="3AE668C6" w:rsidR="00A62BA9" w:rsidRPr="00780441" w:rsidRDefault="0081320B" w:rsidP="00A62BA9">
      <w:r w:rsidRPr="007804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editId="65A4CCB1">
                <wp:simplePos x="0" y="0"/>
                <wp:positionH relativeFrom="column">
                  <wp:posOffset>-419100</wp:posOffset>
                </wp:positionH>
                <wp:positionV relativeFrom="paragraph">
                  <wp:posOffset>320675</wp:posOffset>
                </wp:positionV>
                <wp:extent cx="5086350" cy="3238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2CD23" w14:textId="49A19203" w:rsidR="0081320B" w:rsidRPr="00C96582" w:rsidRDefault="0081320B" w:rsidP="0081320B">
                            <w:pPr>
                              <w:rPr>
                                <w:color w:val="3C366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C366C"/>
                                <w:sz w:val="36"/>
                                <w:szCs w:val="36"/>
                                <w:lang w:val="en-US"/>
                              </w:rPr>
                              <w:t>PROFESSIONAL DEVELOPMENT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33pt;margin-top:25.25pt;width:400.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" filled="f" stroked="f">
                <v:textbox inset=",0,,0">
                  <w:txbxContent>
                    <w:p w14:paraId="7A92CD23" w14:textId="49A19203" w:rsidR="0081320B" w:rsidRPr="00C96582" w:rsidRDefault="0081320B" w:rsidP="0081320B">
                      <w:pPr>
                        <w:rPr>
                          <w:color w:val="3C366C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C366C"/>
                          <w:sz w:val="36"/>
                          <w:szCs w:val="36"/>
                          <w:lang w:val="en-US"/>
                        </w:rPr>
                        <w:t>PROFESSIONAL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A40DFD" w14:textId="6379ECE0" w:rsidR="00A62BA9" w:rsidRPr="00780441" w:rsidRDefault="00A62BA9" w:rsidP="00A62BA9"/>
    <w:p w14:paraId="2588C5C1" w14:textId="53C3976F" w:rsidR="00A62BA9" w:rsidRDefault="00A62BA9" w:rsidP="002C3F88">
      <w:pPr>
        <w:jc w:val="both"/>
      </w:pPr>
    </w:p>
    <w:tbl>
      <w:tblPr>
        <w:tblStyle w:val="TableGrid"/>
        <w:tblW w:w="10915" w:type="dxa"/>
        <w:tblInd w:w="-572" w:type="dxa"/>
        <w:tblLook w:val="04A0" w:firstRow="1" w:lastRow="0" w:firstColumn="1" w:lastColumn="0" w:noHBand="0" w:noVBand="1"/>
      </w:tblPr>
      <w:tblGrid>
        <w:gridCol w:w="5245"/>
        <w:gridCol w:w="5670"/>
      </w:tblGrid>
      <w:tr w:rsidR="002C3F88" w14:paraId="58790D8E" w14:textId="77777777" w:rsidTr="002F3EA6">
        <w:tc>
          <w:tcPr>
            <w:tcW w:w="10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41B22" w14:textId="444BBF68" w:rsidR="002C3F88" w:rsidRPr="008132EE" w:rsidRDefault="002C3F88" w:rsidP="002C3F88">
            <w:pPr>
              <w:rPr>
                <w:rFonts w:ascii="Arial" w:hAnsi="Arial" w:cs="Arial"/>
                <w:b/>
                <w:bCs/>
                <w:color w:val="2F2D58"/>
                <w:sz w:val="24"/>
                <w:szCs w:val="24"/>
                <w:lang w:val="en-US"/>
              </w:rPr>
            </w:pPr>
          </w:p>
          <w:p w14:paraId="4D051EBD" w14:textId="77777777" w:rsidR="002C3F88" w:rsidRDefault="002C3F88" w:rsidP="002C3F88">
            <w:pPr>
              <w:jc w:val="both"/>
            </w:pPr>
          </w:p>
        </w:tc>
      </w:tr>
      <w:tr w:rsidR="002C3F88" w14:paraId="0EE54698" w14:textId="77777777" w:rsidTr="002F3EA6">
        <w:tc>
          <w:tcPr>
            <w:tcW w:w="10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09D2B5" w14:textId="1E9C9B40" w:rsidR="002C3F88" w:rsidRPr="002C3F88" w:rsidRDefault="002C3F88" w:rsidP="002C3F88">
            <w:pPr>
              <w:jc w:val="both"/>
              <w:rPr>
                <w:rFonts w:ascii="Arial" w:hAnsi="Arial" w:cs="Arial"/>
              </w:rPr>
            </w:pPr>
            <w:r w:rsidRPr="002C3F88">
              <w:rPr>
                <w:rFonts w:ascii="Arial" w:hAnsi="Arial" w:cs="Arial"/>
                <w:b/>
                <w:bCs/>
              </w:rPr>
              <w:t>Competency</w:t>
            </w:r>
            <w:r w:rsidRPr="002C3F88">
              <w:rPr>
                <w:rFonts w:ascii="Arial" w:hAnsi="Arial" w:cs="Arial"/>
              </w:rPr>
              <w:t>: Communication</w:t>
            </w:r>
            <w:r w:rsidR="00DA2FF7">
              <w:rPr>
                <w:rFonts w:ascii="Arial" w:hAnsi="Arial" w:cs="Arial"/>
              </w:rPr>
              <w:t xml:space="preserve"> </w:t>
            </w:r>
          </w:p>
        </w:tc>
      </w:tr>
      <w:tr w:rsidR="002C3F88" w:rsidRPr="002C3F88" w14:paraId="6C2662D7" w14:textId="77777777" w:rsidTr="002F3EA6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4F251820" w14:textId="7097451B" w:rsidR="002C3F88" w:rsidRPr="002C3F88" w:rsidRDefault="002C3F88" w:rsidP="002C3F88">
            <w:pPr>
              <w:jc w:val="both"/>
              <w:rPr>
                <w:rFonts w:ascii="Arial" w:hAnsi="Arial" w:cs="Arial"/>
                <w:u w:val="single"/>
              </w:rPr>
            </w:pPr>
            <w:r w:rsidRPr="002C3F88">
              <w:rPr>
                <w:rFonts w:ascii="Arial" w:hAnsi="Arial" w:cs="Arial"/>
                <w:u w:val="single"/>
              </w:rPr>
              <w:t>Content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CD1EAB9" w14:textId="01DF0E4C" w:rsidR="002C3F88" w:rsidRPr="002C3F88" w:rsidRDefault="002C3F88" w:rsidP="002C3F88">
            <w:pPr>
              <w:jc w:val="both"/>
              <w:rPr>
                <w:rFonts w:ascii="Arial" w:hAnsi="Arial" w:cs="Arial"/>
                <w:u w:val="single"/>
              </w:rPr>
            </w:pPr>
            <w:r w:rsidRPr="002C3F88">
              <w:rPr>
                <w:rFonts w:ascii="Arial" w:hAnsi="Arial" w:cs="Arial"/>
                <w:u w:val="single"/>
              </w:rPr>
              <w:t>Out</w:t>
            </w:r>
            <w:r>
              <w:rPr>
                <w:rFonts w:ascii="Arial" w:hAnsi="Arial" w:cs="Arial"/>
                <w:u w:val="single"/>
              </w:rPr>
              <w:t>come</w:t>
            </w:r>
          </w:p>
        </w:tc>
      </w:tr>
      <w:tr w:rsidR="002C3F88" w14:paraId="0FD44C8E" w14:textId="77777777" w:rsidTr="002F3EA6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4EC7B670" w14:textId="0E7F2779" w:rsidR="002C3F88" w:rsidRPr="00A44729" w:rsidRDefault="00DA2FF7" w:rsidP="0072482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Defining and describing communication 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17AAD5AF" w14:textId="204F57AE" w:rsidR="002C3F88" w:rsidRPr="00A44729" w:rsidRDefault="002C3F88" w:rsidP="0072482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44729">
              <w:rPr>
                <w:rFonts w:ascii="Arial" w:hAnsi="Arial" w:cs="Arial"/>
                <w:sz w:val="18"/>
                <w:szCs w:val="18"/>
              </w:rPr>
              <w:t xml:space="preserve">Aware of how to communicate </w:t>
            </w:r>
            <w:proofErr w:type="spellStart"/>
            <w:r w:rsidRPr="00A44729">
              <w:rPr>
                <w:rFonts w:ascii="Arial" w:hAnsi="Arial" w:cs="Arial"/>
                <w:sz w:val="18"/>
                <w:szCs w:val="18"/>
              </w:rPr>
              <w:t>impactfully</w:t>
            </w:r>
            <w:proofErr w:type="spellEnd"/>
            <w:r w:rsidR="00DA2FF7">
              <w:rPr>
                <w:rFonts w:ascii="Arial" w:hAnsi="Arial" w:cs="Arial"/>
                <w:sz w:val="18"/>
                <w:szCs w:val="18"/>
              </w:rPr>
              <w:t xml:space="preserve"> and understanding </w:t>
            </w:r>
            <w:r w:rsidR="004E5C77">
              <w:rPr>
                <w:rFonts w:ascii="Arial" w:hAnsi="Arial" w:cs="Arial"/>
                <w:sz w:val="18"/>
                <w:szCs w:val="18"/>
              </w:rPr>
              <w:t xml:space="preserve">barriers in communication and overcoming those </w:t>
            </w:r>
          </w:p>
        </w:tc>
      </w:tr>
      <w:tr w:rsidR="002C3F88" w14:paraId="60582844" w14:textId="77777777" w:rsidTr="002F3EA6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2B369E82" w14:textId="7CFC0704" w:rsidR="002C3F88" w:rsidRPr="00A44729" w:rsidRDefault="00DA2FF7" w:rsidP="0072482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Distinguish between verbal and non-verbal communication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5E899CFB" w14:textId="75FFC4E2" w:rsidR="002C3F88" w:rsidRPr="00A44729" w:rsidRDefault="002C3F88" w:rsidP="0072482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44729">
              <w:rPr>
                <w:rFonts w:ascii="Arial" w:hAnsi="Arial" w:cs="Arial"/>
                <w:sz w:val="18"/>
                <w:szCs w:val="18"/>
              </w:rPr>
              <w:t xml:space="preserve">Effective </w:t>
            </w:r>
            <w:r w:rsidR="00DA2FF7">
              <w:rPr>
                <w:rFonts w:ascii="Arial" w:hAnsi="Arial" w:cs="Arial"/>
                <w:sz w:val="18"/>
                <w:szCs w:val="18"/>
              </w:rPr>
              <w:t xml:space="preserve">in communicating difference effectively </w:t>
            </w:r>
            <w:r w:rsidR="004E5C77">
              <w:rPr>
                <w:rFonts w:ascii="Arial" w:hAnsi="Arial" w:cs="Arial"/>
                <w:sz w:val="18"/>
                <w:szCs w:val="18"/>
              </w:rPr>
              <w:t>and understanding verbal and non-verbal communication</w:t>
            </w:r>
          </w:p>
        </w:tc>
      </w:tr>
      <w:tr w:rsidR="002C3F88" w14:paraId="78A28651" w14:textId="77777777" w:rsidTr="002F3EA6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1FFE1B7" w14:textId="508A50D4" w:rsidR="002C3F88" w:rsidRPr="00A44729" w:rsidRDefault="00DA2FF7" w:rsidP="0072482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Benefits of being a good listener at the workplace 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4082E546" w14:textId="44D97ADB" w:rsidR="002C3F88" w:rsidRPr="00A44729" w:rsidRDefault="00F008B0" w:rsidP="0072482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Able to</w:t>
            </w:r>
            <w:r w:rsidR="0072482B" w:rsidRPr="00A44729">
              <w:rPr>
                <w:rFonts w:ascii="Arial" w:hAnsi="Arial" w:cs="Arial"/>
                <w:sz w:val="18"/>
                <w:szCs w:val="18"/>
              </w:rPr>
              <w:t xml:space="preserve"> actively listen and paraphrase</w:t>
            </w:r>
          </w:p>
        </w:tc>
      </w:tr>
      <w:tr w:rsidR="0072482B" w:rsidRPr="002C3F88" w14:paraId="1E941EE7" w14:textId="77777777" w:rsidTr="002F3EA6">
        <w:tc>
          <w:tcPr>
            <w:tcW w:w="10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854A5" w14:textId="01A25999" w:rsidR="0072482B" w:rsidRPr="002C3F88" w:rsidRDefault="0072482B" w:rsidP="003A37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br/>
            </w:r>
            <w:r w:rsidRPr="002C3F88">
              <w:rPr>
                <w:rFonts w:ascii="Arial" w:hAnsi="Arial" w:cs="Arial"/>
                <w:b/>
                <w:bCs/>
              </w:rPr>
              <w:t>Competency</w:t>
            </w:r>
            <w:r w:rsidRPr="002C3F88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Goal Setting</w:t>
            </w:r>
          </w:p>
        </w:tc>
      </w:tr>
      <w:tr w:rsidR="0072482B" w:rsidRPr="002C3F88" w14:paraId="54CFB5C5" w14:textId="77777777" w:rsidTr="002F3EA6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372390B" w14:textId="77777777" w:rsidR="0072482B" w:rsidRPr="002C3F88" w:rsidRDefault="0072482B" w:rsidP="003A371E">
            <w:pPr>
              <w:jc w:val="both"/>
              <w:rPr>
                <w:rFonts w:ascii="Arial" w:hAnsi="Arial" w:cs="Arial"/>
                <w:u w:val="single"/>
              </w:rPr>
            </w:pPr>
            <w:r w:rsidRPr="002C3F88">
              <w:rPr>
                <w:rFonts w:ascii="Arial" w:hAnsi="Arial" w:cs="Arial"/>
                <w:u w:val="single"/>
              </w:rPr>
              <w:t>Content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40032C85" w14:textId="77777777" w:rsidR="0072482B" w:rsidRPr="002C3F88" w:rsidRDefault="0072482B" w:rsidP="003A371E">
            <w:pPr>
              <w:jc w:val="both"/>
              <w:rPr>
                <w:rFonts w:ascii="Arial" w:hAnsi="Arial" w:cs="Arial"/>
                <w:u w:val="single"/>
              </w:rPr>
            </w:pPr>
            <w:r w:rsidRPr="002C3F88">
              <w:rPr>
                <w:rFonts w:ascii="Arial" w:hAnsi="Arial" w:cs="Arial"/>
                <w:u w:val="single"/>
              </w:rPr>
              <w:t>Out</w:t>
            </w:r>
            <w:r>
              <w:rPr>
                <w:rFonts w:ascii="Arial" w:hAnsi="Arial" w:cs="Arial"/>
                <w:u w:val="single"/>
              </w:rPr>
              <w:t>come</w:t>
            </w:r>
          </w:p>
        </w:tc>
      </w:tr>
      <w:tr w:rsidR="0072482B" w:rsidRPr="0072482B" w14:paraId="63372973" w14:textId="77777777" w:rsidTr="002F3EA6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7D1D09" w14:textId="4241D0E6" w:rsidR="0072482B" w:rsidRPr="00A44729" w:rsidRDefault="0072482B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44729">
              <w:rPr>
                <w:rFonts w:ascii="Arial" w:hAnsi="Arial" w:cs="Arial"/>
                <w:sz w:val="18"/>
                <w:szCs w:val="18"/>
              </w:rPr>
              <w:t>Goal setting</w:t>
            </w:r>
            <w:r w:rsidR="00671733">
              <w:rPr>
                <w:rFonts w:ascii="Arial" w:hAnsi="Arial" w:cs="Arial"/>
                <w:sz w:val="18"/>
                <w:szCs w:val="18"/>
              </w:rPr>
              <w:t xml:space="preserve"> using SMART module 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3DCFAD46" w14:textId="154FA5D4" w:rsidR="0072482B" w:rsidRPr="00A44729" w:rsidRDefault="00791711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791711">
              <w:rPr>
                <w:rFonts w:ascii="Arial" w:hAnsi="Arial" w:cs="Arial"/>
                <w:sz w:val="18"/>
                <w:szCs w:val="18"/>
              </w:rPr>
              <w:t>Able to use goal setting and tracking methodology</w:t>
            </w:r>
          </w:p>
        </w:tc>
      </w:tr>
      <w:tr w:rsidR="0072482B" w:rsidRPr="0072482B" w14:paraId="3CB5927F" w14:textId="77777777" w:rsidTr="002F3EA6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63E0482" w14:textId="1C7637AB" w:rsidR="0072482B" w:rsidRPr="00A44729" w:rsidRDefault="00D14317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Why goal setting and SMART goals 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243FC000" w14:textId="050D52EE" w:rsidR="0072482B" w:rsidRPr="00A44729" w:rsidRDefault="0072482B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44729">
              <w:rPr>
                <w:rFonts w:ascii="Arial" w:hAnsi="Arial" w:cs="Arial"/>
                <w:sz w:val="18"/>
                <w:szCs w:val="18"/>
              </w:rPr>
              <w:t>E</w:t>
            </w:r>
            <w:r w:rsidR="00D14317">
              <w:rPr>
                <w:rFonts w:ascii="Arial" w:hAnsi="Arial" w:cs="Arial"/>
                <w:sz w:val="18"/>
                <w:szCs w:val="18"/>
              </w:rPr>
              <w:t>quipped to set reality-based aims</w:t>
            </w:r>
          </w:p>
        </w:tc>
      </w:tr>
      <w:tr w:rsidR="0072482B" w:rsidRPr="0072482B" w14:paraId="02E780EF" w14:textId="77777777" w:rsidTr="002F3EA6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CC1EB74" w14:textId="32C8C31B" w:rsidR="0072482B" w:rsidRPr="00A44729" w:rsidRDefault="00D14317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Process a practice of goal setting 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56728865" w14:textId="6D554359" w:rsidR="0072482B" w:rsidRPr="00A44729" w:rsidRDefault="00791711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 connection between course material and future goals</w:t>
            </w:r>
          </w:p>
        </w:tc>
      </w:tr>
      <w:tr w:rsidR="0072482B" w:rsidRPr="002C3F88" w14:paraId="14BAFB58" w14:textId="77777777" w:rsidTr="002F3EA6">
        <w:tc>
          <w:tcPr>
            <w:tcW w:w="10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A06FD" w14:textId="268CA585" w:rsidR="0072482B" w:rsidRPr="002C3F88" w:rsidRDefault="0072482B" w:rsidP="003A37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br/>
            </w:r>
            <w:r w:rsidRPr="002C3F88">
              <w:rPr>
                <w:rFonts w:ascii="Arial" w:hAnsi="Arial" w:cs="Arial"/>
                <w:b/>
                <w:bCs/>
              </w:rPr>
              <w:t>Competency</w:t>
            </w:r>
            <w:r w:rsidRPr="002C3F88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Work Ready</w:t>
            </w:r>
          </w:p>
        </w:tc>
      </w:tr>
      <w:tr w:rsidR="0072482B" w:rsidRPr="002C3F88" w14:paraId="321A0E4E" w14:textId="77777777" w:rsidTr="002F3EA6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44913DE" w14:textId="77777777" w:rsidR="0072482B" w:rsidRPr="002C3F88" w:rsidRDefault="0072482B" w:rsidP="003A371E">
            <w:pPr>
              <w:jc w:val="both"/>
              <w:rPr>
                <w:rFonts w:ascii="Arial" w:hAnsi="Arial" w:cs="Arial"/>
                <w:u w:val="single"/>
              </w:rPr>
            </w:pPr>
            <w:r w:rsidRPr="002C3F88">
              <w:rPr>
                <w:rFonts w:ascii="Arial" w:hAnsi="Arial" w:cs="Arial"/>
                <w:u w:val="single"/>
              </w:rPr>
              <w:t>Content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628C0EA0" w14:textId="77777777" w:rsidR="0072482B" w:rsidRPr="002C3F88" w:rsidRDefault="0072482B" w:rsidP="003A371E">
            <w:pPr>
              <w:jc w:val="both"/>
              <w:rPr>
                <w:rFonts w:ascii="Arial" w:hAnsi="Arial" w:cs="Arial"/>
                <w:u w:val="single"/>
              </w:rPr>
            </w:pPr>
            <w:r w:rsidRPr="002C3F88">
              <w:rPr>
                <w:rFonts w:ascii="Arial" w:hAnsi="Arial" w:cs="Arial"/>
                <w:u w:val="single"/>
              </w:rPr>
              <w:t>Out</w:t>
            </w:r>
            <w:r>
              <w:rPr>
                <w:rFonts w:ascii="Arial" w:hAnsi="Arial" w:cs="Arial"/>
                <w:u w:val="single"/>
              </w:rPr>
              <w:t>come</w:t>
            </w:r>
          </w:p>
        </w:tc>
      </w:tr>
      <w:tr w:rsidR="0072482B" w:rsidRPr="0072482B" w14:paraId="39A0B7C4" w14:textId="77777777" w:rsidTr="002F3EA6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2CA39BAE" w14:textId="21F7B897" w:rsidR="0072482B" w:rsidRPr="00A44729" w:rsidRDefault="0072482B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44729">
              <w:rPr>
                <w:rFonts w:ascii="Arial" w:hAnsi="Arial" w:cs="Arial"/>
                <w:sz w:val="18"/>
                <w:szCs w:val="18"/>
              </w:rPr>
              <w:t>Scorecard and Performance Management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1B9837C8" w14:textId="748BF6FB" w:rsidR="0072482B" w:rsidRPr="00A44729" w:rsidRDefault="0072482B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44729">
              <w:rPr>
                <w:rFonts w:ascii="Arial" w:hAnsi="Arial" w:cs="Arial"/>
                <w:sz w:val="18"/>
                <w:szCs w:val="18"/>
              </w:rPr>
              <w:t>Experience</w:t>
            </w:r>
            <w:r w:rsidR="00835B2C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A44729">
              <w:rPr>
                <w:rFonts w:ascii="Arial" w:hAnsi="Arial" w:cs="Arial"/>
                <w:sz w:val="18"/>
                <w:szCs w:val="18"/>
              </w:rPr>
              <w:t xml:space="preserve">public accountability for performance </w:t>
            </w:r>
          </w:p>
        </w:tc>
      </w:tr>
      <w:tr w:rsidR="0072482B" w:rsidRPr="0072482B" w14:paraId="2E169C48" w14:textId="77777777" w:rsidTr="002F3EA6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199F0A9" w14:textId="77777777" w:rsidR="0072482B" w:rsidRDefault="000F513E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Keys to workplace success </w:t>
            </w:r>
          </w:p>
          <w:p w14:paraId="65B6B850" w14:textId="62260FD3" w:rsidR="0035329D" w:rsidRPr="00A44729" w:rsidRDefault="0035329D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Work ethic 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3FC1B2B2" w14:textId="77777777" w:rsidR="0072482B" w:rsidRDefault="000F513E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Able to identify 5 key social skills for workplace success </w:t>
            </w:r>
          </w:p>
          <w:p w14:paraId="2DC9B44C" w14:textId="1314FD9A" w:rsidR="0035329D" w:rsidRPr="00A44729" w:rsidRDefault="0035329D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Aware of the importance of developing a strong work ethic </w:t>
            </w:r>
          </w:p>
        </w:tc>
      </w:tr>
      <w:tr w:rsidR="00A44729" w:rsidRPr="002C3F88" w14:paraId="3739F498" w14:textId="77777777" w:rsidTr="002F3EA6">
        <w:tc>
          <w:tcPr>
            <w:tcW w:w="10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07374" w14:textId="1DDEA1D3" w:rsidR="00A44729" w:rsidRPr="002C3F88" w:rsidRDefault="00A44729" w:rsidP="003A37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br/>
            </w:r>
            <w:r w:rsidRPr="002C3F88">
              <w:rPr>
                <w:rFonts w:ascii="Arial" w:hAnsi="Arial" w:cs="Arial"/>
                <w:b/>
                <w:bCs/>
              </w:rPr>
              <w:t>Competency</w:t>
            </w:r>
            <w:r w:rsidRPr="002C3F8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A44729">
              <w:rPr>
                <w:rFonts w:ascii="Arial" w:hAnsi="Arial" w:cs="Arial"/>
              </w:rPr>
              <w:t>Self-Awareness</w:t>
            </w:r>
          </w:p>
        </w:tc>
      </w:tr>
      <w:tr w:rsidR="00A44729" w:rsidRPr="002C3F88" w14:paraId="7C483B91" w14:textId="77777777" w:rsidTr="002F3EA6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456941B0" w14:textId="77777777" w:rsidR="00A44729" w:rsidRPr="002C3F88" w:rsidRDefault="00A44729" w:rsidP="003A371E">
            <w:pPr>
              <w:jc w:val="both"/>
              <w:rPr>
                <w:rFonts w:ascii="Arial" w:hAnsi="Arial" w:cs="Arial"/>
                <w:u w:val="single"/>
              </w:rPr>
            </w:pPr>
            <w:r w:rsidRPr="002C3F88">
              <w:rPr>
                <w:rFonts w:ascii="Arial" w:hAnsi="Arial" w:cs="Arial"/>
                <w:u w:val="single"/>
              </w:rPr>
              <w:t>Content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7209C7F0" w14:textId="77777777" w:rsidR="00A44729" w:rsidRPr="002C3F88" w:rsidRDefault="00A44729" w:rsidP="003A371E">
            <w:pPr>
              <w:jc w:val="both"/>
              <w:rPr>
                <w:rFonts w:ascii="Arial" w:hAnsi="Arial" w:cs="Arial"/>
                <w:u w:val="single"/>
              </w:rPr>
            </w:pPr>
            <w:r w:rsidRPr="002C3F88">
              <w:rPr>
                <w:rFonts w:ascii="Arial" w:hAnsi="Arial" w:cs="Arial"/>
                <w:u w:val="single"/>
              </w:rPr>
              <w:t>Out</w:t>
            </w:r>
            <w:r>
              <w:rPr>
                <w:rFonts w:ascii="Arial" w:hAnsi="Arial" w:cs="Arial"/>
                <w:u w:val="single"/>
              </w:rPr>
              <w:t>come</w:t>
            </w:r>
          </w:p>
        </w:tc>
      </w:tr>
      <w:tr w:rsidR="00A44729" w:rsidRPr="0072482B" w14:paraId="73C3050B" w14:textId="77777777" w:rsidTr="002F3EA6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A2233C4" w14:textId="45A562D0" w:rsidR="00A44729" w:rsidRPr="00A44729" w:rsidRDefault="00A44729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44729">
              <w:rPr>
                <w:rFonts w:ascii="Arial" w:hAnsi="Arial" w:cs="Arial"/>
                <w:sz w:val="18"/>
                <w:szCs w:val="18"/>
              </w:rPr>
              <w:t>Self-reflecting audit of strengths and weaknesses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D28DD6B" w14:textId="561F1F75" w:rsidR="00A44729" w:rsidRPr="00A44729" w:rsidRDefault="00A44729" w:rsidP="00A447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44729">
              <w:rPr>
                <w:rFonts w:ascii="Arial" w:hAnsi="Arial" w:cs="Arial"/>
                <w:sz w:val="18"/>
                <w:szCs w:val="18"/>
              </w:rPr>
              <w:t xml:space="preserve">Aware </w:t>
            </w:r>
            <w:r w:rsidR="001E57C3" w:rsidRPr="00A44729">
              <w:rPr>
                <w:rFonts w:ascii="Arial" w:hAnsi="Arial" w:cs="Arial"/>
                <w:sz w:val="18"/>
                <w:szCs w:val="18"/>
              </w:rPr>
              <w:t xml:space="preserve">of </w:t>
            </w:r>
            <w:r w:rsidR="001E57C3">
              <w:rPr>
                <w:rFonts w:ascii="Arial" w:hAnsi="Arial" w:cs="Arial"/>
                <w:sz w:val="18"/>
                <w:szCs w:val="18"/>
              </w:rPr>
              <w:t xml:space="preserve">own </w:t>
            </w:r>
            <w:r w:rsidRPr="00A44729">
              <w:rPr>
                <w:rFonts w:ascii="Arial" w:hAnsi="Arial" w:cs="Arial"/>
                <w:sz w:val="18"/>
                <w:szCs w:val="18"/>
              </w:rPr>
              <w:t>development areas and strengths to build on</w:t>
            </w:r>
          </w:p>
        </w:tc>
      </w:tr>
      <w:tr w:rsidR="00A44729" w:rsidRPr="0072482B" w14:paraId="7C595D44" w14:textId="77777777" w:rsidTr="002F3EA6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9B0AAA" w14:textId="77777777" w:rsidR="00A44729" w:rsidRDefault="00BA2136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BA2136">
              <w:rPr>
                <w:rFonts w:ascii="Arial" w:hAnsi="Arial" w:cs="Arial"/>
                <w:sz w:val="18"/>
                <w:szCs w:val="18"/>
              </w:rPr>
              <w:t>EQ and Self-Control</w:t>
            </w:r>
          </w:p>
          <w:p w14:paraId="1BA57986" w14:textId="4CDF7668" w:rsidR="00D14642" w:rsidRPr="00A44729" w:rsidRDefault="00D14642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Understanding and processing self-awareness 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76920FFF" w14:textId="77777777" w:rsidR="00A44729" w:rsidRDefault="00BA2136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BA2136">
              <w:rPr>
                <w:rFonts w:ascii="Arial" w:hAnsi="Arial" w:cs="Arial"/>
                <w:sz w:val="18"/>
                <w:szCs w:val="18"/>
              </w:rPr>
              <w:t>Aware of one’s own inner stat</w:t>
            </w:r>
            <w:r w:rsidR="00D14642">
              <w:rPr>
                <w:rFonts w:ascii="Arial" w:hAnsi="Arial" w:cs="Arial"/>
                <w:sz w:val="18"/>
                <w:szCs w:val="18"/>
              </w:rPr>
              <w:t>e</w:t>
            </w:r>
          </w:p>
          <w:p w14:paraId="3633CD57" w14:textId="2A86F4D2" w:rsidR="00D14642" w:rsidRPr="00A44729" w:rsidRDefault="00D14642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Explore personal attributes, likes and dislikes </w:t>
            </w:r>
          </w:p>
        </w:tc>
      </w:tr>
      <w:tr w:rsidR="00A44729" w:rsidRPr="002C3F88" w14:paraId="25B9E638" w14:textId="77777777" w:rsidTr="002F3EA6">
        <w:tc>
          <w:tcPr>
            <w:tcW w:w="10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9C5E7" w14:textId="2B6DB1ED" w:rsidR="00A44729" w:rsidRPr="002C3F88" w:rsidRDefault="00A44729" w:rsidP="003A37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br/>
            </w:r>
            <w:r w:rsidRPr="002C3F88">
              <w:rPr>
                <w:rFonts w:ascii="Arial" w:hAnsi="Arial" w:cs="Arial"/>
                <w:b/>
                <w:bCs/>
              </w:rPr>
              <w:t>Competency</w:t>
            </w:r>
            <w:r w:rsidRPr="002C3F8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Interview Fit</w:t>
            </w:r>
          </w:p>
        </w:tc>
      </w:tr>
      <w:tr w:rsidR="00A44729" w:rsidRPr="002C3F88" w14:paraId="492089EA" w14:textId="77777777" w:rsidTr="002F3EA6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7C1A7C4" w14:textId="77777777" w:rsidR="00A44729" w:rsidRPr="002C3F88" w:rsidRDefault="00A44729" w:rsidP="003A371E">
            <w:pPr>
              <w:jc w:val="both"/>
              <w:rPr>
                <w:rFonts w:ascii="Arial" w:hAnsi="Arial" w:cs="Arial"/>
                <w:u w:val="single"/>
              </w:rPr>
            </w:pPr>
            <w:r w:rsidRPr="002C3F88">
              <w:rPr>
                <w:rFonts w:ascii="Arial" w:hAnsi="Arial" w:cs="Arial"/>
                <w:u w:val="single"/>
              </w:rPr>
              <w:t>Content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B4DF79A" w14:textId="77777777" w:rsidR="00A44729" w:rsidRPr="002C3F88" w:rsidRDefault="00A44729" w:rsidP="003A371E">
            <w:pPr>
              <w:jc w:val="both"/>
              <w:rPr>
                <w:rFonts w:ascii="Arial" w:hAnsi="Arial" w:cs="Arial"/>
                <w:u w:val="single"/>
              </w:rPr>
            </w:pPr>
            <w:r w:rsidRPr="002C3F88">
              <w:rPr>
                <w:rFonts w:ascii="Arial" w:hAnsi="Arial" w:cs="Arial"/>
                <w:u w:val="single"/>
              </w:rPr>
              <w:t>Out</w:t>
            </w:r>
            <w:r>
              <w:rPr>
                <w:rFonts w:ascii="Arial" w:hAnsi="Arial" w:cs="Arial"/>
                <w:u w:val="single"/>
              </w:rPr>
              <w:t>come</w:t>
            </w:r>
          </w:p>
        </w:tc>
      </w:tr>
      <w:tr w:rsidR="00A44729" w:rsidRPr="0072482B" w14:paraId="02877BFE" w14:textId="77777777" w:rsidTr="002F3EA6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0057ADFA" w14:textId="65DB32A3" w:rsidR="00A44729" w:rsidRPr="00A44729" w:rsidRDefault="00A44729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44729">
              <w:rPr>
                <w:rFonts w:ascii="Arial" w:hAnsi="Arial" w:cs="Arial"/>
                <w:sz w:val="18"/>
                <w:szCs w:val="18"/>
              </w:rPr>
              <w:t>Introduction to Interviews - highlight purpose, misconceptions and fears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3EBA0CBD" w14:textId="0706FD95" w:rsidR="00A44729" w:rsidRPr="00A44729" w:rsidRDefault="00BA2136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Experience in</w:t>
            </w:r>
            <w:r w:rsidR="00810B70" w:rsidRPr="00810B70">
              <w:rPr>
                <w:rFonts w:ascii="Arial" w:hAnsi="Arial" w:cs="Arial"/>
                <w:sz w:val="18"/>
                <w:szCs w:val="18"/>
              </w:rPr>
              <w:t xml:space="preserve"> interview realities</w:t>
            </w:r>
          </w:p>
        </w:tc>
      </w:tr>
      <w:tr w:rsidR="00A44729" w:rsidRPr="0072482B" w14:paraId="54FE163F" w14:textId="77777777" w:rsidTr="002F3EA6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22AC6C28" w14:textId="261F144A" w:rsidR="00A44729" w:rsidRPr="00A44729" w:rsidRDefault="00810B70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810B70">
              <w:rPr>
                <w:rFonts w:ascii="Arial" w:hAnsi="Arial" w:cs="Arial"/>
                <w:sz w:val="18"/>
                <w:szCs w:val="18"/>
              </w:rPr>
              <w:t>Job search and networking skills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4BBE0CCE" w14:textId="39832235" w:rsidR="00A44729" w:rsidRPr="00A44729" w:rsidRDefault="00BA2136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Conducting own job searches</w:t>
            </w:r>
          </w:p>
        </w:tc>
      </w:tr>
      <w:tr w:rsidR="00810B70" w:rsidRPr="0072482B" w14:paraId="3A847C3D" w14:textId="77777777" w:rsidTr="002F3EA6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826A5F6" w14:textId="1567C96C" w:rsidR="00810B70" w:rsidRPr="00810B70" w:rsidRDefault="00810B70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Interview practice / role plays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5DB9C341" w14:textId="2D36DDCB" w:rsidR="00810B70" w:rsidRPr="00810B70" w:rsidRDefault="00BA2136" w:rsidP="003A37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confident</w:t>
            </w:r>
            <w:r w:rsidR="00810B70" w:rsidRPr="00810B70">
              <w:rPr>
                <w:rFonts w:ascii="Arial" w:hAnsi="Arial" w:cs="Arial"/>
                <w:sz w:val="18"/>
                <w:szCs w:val="18"/>
              </w:rPr>
              <w:t xml:space="preserve"> managing stressors</w:t>
            </w:r>
            <w:r w:rsidR="00810B70">
              <w:rPr>
                <w:rFonts w:ascii="Arial" w:hAnsi="Arial" w:cs="Arial"/>
                <w:sz w:val="18"/>
                <w:szCs w:val="18"/>
              </w:rPr>
              <w:t xml:space="preserve"> and</w:t>
            </w:r>
            <w:r w:rsidR="00810B70" w:rsidRPr="00810B7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interview </w:t>
            </w:r>
            <w:r w:rsidR="00810B70" w:rsidRPr="00810B70">
              <w:rPr>
                <w:rFonts w:ascii="Arial" w:hAnsi="Arial" w:cs="Arial"/>
                <w:sz w:val="18"/>
                <w:szCs w:val="18"/>
              </w:rPr>
              <w:t xml:space="preserve">questions </w:t>
            </w:r>
          </w:p>
        </w:tc>
      </w:tr>
      <w:tr w:rsidR="002F3EA6" w:rsidRPr="002F3EA6" w14:paraId="7412DE64" w14:textId="77777777" w:rsidTr="002F3EA6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A475EC1" w14:textId="56F0F4D0" w:rsidR="002F3EA6" w:rsidRPr="002722BA" w:rsidRDefault="00D14642" w:rsidP="00861D1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2722BA">
              <w:rPr>
                <w:rFonts w:ascii="Arial" w:hAnsi="Arial" w:cs="Arial"/>
                <w:sz w:val="18"/>
                <w:szCs w:val="18"/>
              </w:rPr>
              <w:t xml:space="preserve">Three step process of a job interview 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4F0B002F" w14:textId="2960FEAF" w:rsidR="002F3EA6" w:rsidRPr="002722BA" w:rsidRDefault="00D14642" w:rsidP="00D1464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2722BA">
              <w:rPr>
                <w:rFonts w:ascii="Arial" w:hAnsi="Arial" w:cs="Arial"/>
                <w:sz w:val="18"/>
                <w:szCs w:val="18"/>
              </w:rPr>
              <w:t xml:space="preserve">Understanding the dynamics of the interview process </w:t>
            </w:r>
          </w:p>
        </w:tc>
      </w:tr>
      <w:tr w:rsidR="002F3EA6" w:rsidRPr="002F3EA6" w14:paraId="085ADAEA" w14:textId="77777777" w:rsidTr="002F3EA6">
        <w:tc>
          <w:tcPr>
            <w:tcW w:w="10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BBAD3" w14:textId="77777777" w:rsidR="002F3EA6" w:rsidRPr="002F3EA6" w:rsidRDefault="002F3EA6" w:rsidP="002F3EA6">
            <w:pPr>
              <w:rPr>
                <w:rFonts w:ascii="Arial" w:hAnsi="Arial" w:cs="Arial"/>
              </w:rPr>
            </w:pPr>
            <w:bookmarkStart w:id="4" w:name="_GoBack"/>
            <w:bookmarkEnd w:id="4"/>
          </w:p>
        </w:tc>
      </w:tr>
      <w:tr w:rsidR="002F3EA6" w14:paraId="5AE7B8A0" w14:textId="77777777" w:rsidTr="00F008B0">
        <w:tc>
          <w:tcPr>
            <w:tcW w:w="10915" w:type="dxa"/>
            <w:gridSpan w:val="2"/>
            <w:tcBorders>
              <w:top w:val="nil"/>
              <w:left w:val="nil"/>
              <w:bottom w:val="single" w:sz="12" w:space="0" w:color="2F2D58"/>
              <w:right w:val="nil"/>
            </w:tcBorders>
          </w:tcPr>
          <w:p w14:paraId="58324F04" w14:textId="75627A93" w:rsidR="002F3EA6" w:rsidRDefault="002F3EA6" w:rsidP="003A371E">
            <w:pPr>
              <w:jc w:val="both"/>
            </w:pPr>
            <w:r w:rsidRPr="00761469">
              <w:rPr>
                <w:rFonts w:ascii="Arial" w:hAnsi="Arial" w:cs="Arial"/>
                <w:b/>
                <w:bCs/>
                <w:color w:val="2F2D58"/>
                <w:sz w:val="26"/>
                <w:szCs w:val="26"/>
                <w:lang w:val="en-US"/>
              </w:rPr>
              <w:t>MANAGEMENT TESTIMONIAL</w:t>
            </w:r>
            <w:r>
              <w:t xml:space="preserve"> </w:t>
            </w:r>
          </w:p>
          <w:p w14:paraId="585BF58B" w14:textId="0A7C28B5" w:rsidR="002F3EA6" w:rsidRDefault="002F3EA6" w:rsidP="003A371E">
            <w:pPr>
              <w:jc w:val="both"/>
            </w:pPr>
          </w:p>
        </w:tc>
      </w:tr>
      <w:tr w:rsidR="002F3EA6" w:rsidRPr="002C3F88" w14:paraId="2B74FFD7" w14:textId="77777777" w:rsidTr="00F008B0">
        <w:tc>
          <w:tcPr>
            <w:tcW w:w="10915" w:type="dxa"/>
            <w:gridSpan w:val="2"/>
            <w:tcBorders>
              <w:top w:val="single" w:sz="12" w:space="0" w:color="2F2D58"/>
              <w:left w:val="single" w:sz="12" w:space="0" w:color="2F2D58"/>
              <w:bottom w:val="single" w:sz="12" w:space="0" w:color="2F2D58"/>
              <w:right w:val="single" w:sz="12" w:space="0" w:color="2F2D58"/>
            </w:tcBorders>
          </w:tcPr>
          <w:p w14:paraId="64000A46" w14:textId="31B0E869" w:rsidR="009A43F8" w:rsidRDefault="009A43F8" w:rsidP="009A43F8">
            <w:pPr>
              <w:rPr>
                <w:rFonts w:ascii="Arial" w:hAnsi="Arial" w:cs="Arial"/>
                <w:color w:val="000000" w:themeColor="text1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US" w:eastAsia="ja-JP"/>
              </w:rPr>
              <w:t>Thato</w:t>
            </w:r>
            <w:r w:rsidR="001B613E">
              <w:rPr>
                <w:rFonts w:ascii="Arial" w:hAnsi="Arial" w:cs="Arial"/>
                <w:color w:val="000000" w:themeColor="text1"/>
                <w:lang w:val="en-US" w:eastAsia="ja-JP"/>
              </w:rPr>
              <w:t>hatsi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 w:eastAsia="ja-JP"/>
              </w:rPr>
              <w:t xml:space="preserve"> is pleasant to be around. She has a vibrant attitude.</w:t>
            </w:r>
          </w:p>
          <w:p w14:paraId="7096FE36" w14:textId="77777777" w:rsidR="009A43F8" w:rsidRDefault="009A43F8" w:rsidP="009A43F8">
            <w:pPr>
              <w:rPr>
                <w:rFonts w:ascii="Arial" w:hAnsi="Arial" w:cs="Arial"/>
                <w:color w:val="000000" w:themeColor="text1"/>
                <w:lang w:val="en-US" w:eastAsia="ja-JP"/>
              </w:rPr>
            </w:pPr>
          </w:p>
          <w:p w14:paraId="6BA35533" w14:textId="77777777" w:rsidR="009A43F8" w:rsidRDefault="009A43F8" w:rsidP="009A43F8">
            <w:pPr>
              <w:rPr>
                <w:rFonts w:ascii="Arial" w:hAnsi="Arial" w:cs="Arial"/>
                <w:color w:val="000000" w:themeColor="text1"/>
                <w:lang w:val="en-US" w:eastAsia="ja-JP"/>
              </w:rPr>
            </w:pPr>
            <w:r>
              <w:rPr>
                <w:rFonts w:ascii="Arial" w:hAnsi="Arial" w:cs="Arial"/>
                <w:color w:val="000000" w:themeColor="text1"/>
                <w:lang w:val="en-US" w:eastAsia="ja-JP"/>
              </w:rPr>
              <w:t>She expresses her ideas clearly.</w:t>
            </w:r>
          </w:p>
          <w:p w14:paraId="740881D5" w14:textId="77777777" w:rsidR="009A43F8" w:rsidRDefault="009A43F8" w:rsidP="009A43F8">
            <w:pPr>
              <w:rPr>
                <w:rFonts w:ascii="Arial" w:hAnsi="Arial" w:cs="Arial"/>
                <w:color w:val="000000" w:themeColor="text1"/>
                <w:lang w:val="en-US" w:eastAsia="ja-JP"/>
              </w:rPr>
            </w:pPr>
          </w:p>
          <w:p w14:paraId="0569AF69" w14:textId="77777777" w:rsidR="009A43F8" w:rsidRDefault="009A43F8" w:rsidP="009A43F8">
            <w:pPr>
              <w:rPr>
                <w:rFonts w:ascii="Arial" w:hAnsi="Arial" w:cs="Arial"/>
                <w:color w:val="000000" w:themeColor="text1"/>
                <w:lang w:val="en-US" w:eastAsia="ja-JP"/>
              </w:rPr>
            </w:pPr>
            <w:r>
              <w:rPr>
                <w:rFonts w:ascii="Arial" w:hAnsi="Arial" w:cs="Arial"/>
                <w:color w:val="000000" w:themeColor="text1"/>
                <w:lang w:val="en-US" w:eastAsia="ja-JP"/>
              </w:rPr>
              <w:t xml:space="preserve">Her attendance and punctuality are good. As a team leader she had developed her leadership skills well over the duration of the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 w:eastAsia="ja-JP"/>
              </w:rPr>
              <w:t>programme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 w:eastAsia="ja-JP"/>
              </w:rPr>
              <w:t xml:space="preserve">. </w:t>
            </w:r>
          </w:p>
          <w:p w14:paraId="427AF954" w14:textId="7EA3C924" w:rsidR="009A43F8" w:rsidRDefault="009A43F8" w:rsidP="009A43F8">
            <w:pPr>
              <w:rPr>
                <w:rFonts w:ascii="Arial" w:hAnsi="Arial" w:cs="Arial"/>
                <w:color w:val="000000" w:themeColor="text1"/>
                <w:lang w:val="en-US" w:eastAsia="ja-JP"/>
              </w:rPr>
            </w:pPr>
            <w:r>
              <w:rPr>
                <w:rFonts w:ascii="Arial" w:hAnsi="Arial" w:cs="Arial"/>
                <w:color w:val="000000" w:themeColor="text1"/>
                <w:lang w:val="en-US" w:eastAsia="ja-JP"/>
              </w:rPr>
              <w:t xml:space="preserve">Her ability to express ideas and share general information with her group has </w:t>
            </w:r>
            <w:r w:rsidR="002668EA">
              <w:rPr>
                <w:rFonts w:ascii="Arial" w:hAnsi="Arial" w:cs="Arial"/>
                <w:color w:val="000000" w:themeColor="text1"/>
                <w:lang w:val="en-US" w:eastAsia="ja-JP"/>
              </w:rPr>
              <w:t>broadened</w:t>
            </w:r>
            <w:r>
              <w:rPr>
                <w:rFonts w:ascii="Arial" w:hAnsi="Arial" w:cs="Arial"/>
                <w:color w:val="000000" w:themeColor="text1"/>
                <w:lang w:val="en-US" w:eastAsia="ja-JP"/>
              </w:rPr>
              <w:t xml:space="preserve"> her communication skills. </w:t>
            </w:r>
          </w:p>
          <w:p w14:paraId="02BBEF79" w14:textId="77777777" w:rsidR="009A43F8" w:rsidRDefault="009A43F8" w:rsidP="009A43F8">
            <w:pPr>
              <w:rPr>
                <w:rFonts w:ascii="Arial" w:hAnsi="Arial" w:cs="Arial"/>
                <w:color w:val="000000" w:themeColor="text1"/>
                <w:lang w:val="en-US" w:eastAsia="ja-JP"/>
              </w:rPr>
            </w:pPr>
          </w:p>
          <w:p w14:paraId="06A2B7E2" w14:textId="625A73F1" w:rsidR="002F3EA6" w:rsidRPr="009F767E" w:rsidRDefault="009A43F8" w:rsidP="009F767E">
            <w:pPr>
              <w:rPr>
                <w:rFonts w:ascii="Arial" w:hAnsi="Arial" w:cs="Arial"/>
                <w:color w:val="000000" w:themeColor="text1"/>
                <w:lang w:val="en-US" w:eastAsia="ja-JP"/>
              </w:rPr>
            </w:pPr>
            <w:r>
              <w:rPr>
                <w:rFonts w:ascii="Arial" w:hAnsi="Arial" w:cs="Arial"/>
                <w:color w:val="000000" w:themeColor="text1"/>
                <w:lang w:val="en-US" w:eastAsia="ja-JP"/>
              </w:rPr>
              <w:t xml:space="preserve">She had worked well in the job ready sessions and demonstrated a good level of emotional </w:t>
            </w:r>
            <w:r w:rsidR="002668EA">
              <w:rPr>
                <w:rFonts w:ascii="Arial" w:hAnsi="Arial" w:cs="Arial"/>
                <w:color w:val="000000" w:themeColor="text1"/>
                <w:lang w:val="en-US" w:eastAsia="ja-JP"/>
              </w:rPr>
              <w:t>intelligence</w:t>
            </w:r>
            <w:r>
              <w:rPr>
                <w:rFonts w:ascii="Arial" w:hAnsi="Arial" w:cs="Arial"/>
                <w:color w:val="000000" w:themeColor="text1"/>
                <w:lang w:val="en-US" w:eastAsia="ja-JP"/>
              </w:rPr>
              <w:t xml:space="preserve"> that is required in the world of work. She </w:t>
            </w:r>
            <w:r w:rsidR="007813F5">
              <w:rPr>
                <w:rFonts w:ascii="Arial" w:hAnsi="Arial" w:cs="Arial"/>
                <w:color w:val="000000" w:themeColor="text1"/>
                <w:lang w:val="en-US" w:eastAsia="ja-JP"/>
              </w:rPr>
              <w:t>holds</w:t>
            </w:r>
            <w:r>
              <w:rPr>
                <w:rFonts w:ascii="Arial" w:hAnsi="Arial" w:cs="Arial"/>
                <w:color w:val="000000" w:themeColor="text1"/>
                <w:lang w:val="en-US" w:eastAsia="ja-JP"/>
              </w:rPr>
              <w:t xml:space="preserve"> an outstanding </w:t>
            </w:r>
            <w:r w:rsidR="002668EA">
              <w:rPr>
                <w:rFonts w:ascii="Arial" w:hAnsi="Arial" w:cs="Arial"/>
                <w:color w:val="000000" w:themeColor="text1"/>
                <w:lang w:val="en-US" w:eastAsia="ja-JP"/>
              </w:rPr>
              <w:t>attendance</w:t>
            </w:r>
            <w:r>
              <w:rPr>
                <w:rFonts w:ascii="Arial" w:hAnsi="Arial" w:cs="Arial"/>
                <w:color w:val="000000" w:themeColor="text1"/>
                <w:lang w:val="en-US" w:eastAsia="ja-JP"/>
              </w:rPr>
              <w:t xml:space="preserve"> and punctuality record. </w:t>
            </w:r>
          </w:p>
        </w:tc>
      </w:tr>
    </w:tbl>
    <w:p w14:paraId="3D8C4AC5" w14:textId="77777777" w:rsidR="00924635" w:rsidRDefault="00924635" w:rsidP="00B239CA"/>
    <w:sectPr w:rsidR="00924635" w:rsidSect="003671BA">
      <w:type w:val="continuous"/>
      <w:pgSz w:w="11906" w:h="16838"/>
      <w:pgMar w:top="1440" w:right="1134" w:bottom="1134" w:left="1134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969E41" w14:textId="77777777" w:rsidR="00435DC5" w:rsidRDefault="00435DC5" w:rsidP="00F22E5B">
      <w:pPr>
        <w:spacing w:after="0" w:line="240" w:lineRule="auto"/>
      </w:pPr>
      <w:r>
        <w:separator/>
      </w:r>
    </w:p>
  </w:endnote>
  <w:endnote w:type="continuationSeparator" w:id="0">
    <w:p w14:paraId="50EAF342" w14:textId="77777777" w:rsidR="00435DC5" w:rsidRDefault="00435DC5" w:rsidP="00F2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C47F7" w14:textId="264C2FAF" w:rsidR="006E5477" w:rsidRDefault="00D2542A">
    <w:pPr>
      <w:pStyle w:val="Footer"/>
    </w:pP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 wp14:editId="497CA8E1">
          <wp:simplePos x="0" y="0"/>
          <wp:positionH relativeFrom="page">
            <wp:posOffset>-57150</wp:posOffset>
          </wp:positionH>
          <wp:positionV relativeFrom="paragraph">
            <wp:posOffset>-146050</wp:posOffset>
          </wp:positionV>
          <wp:extent cx="7599680" cy="860341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01-CiTi-Letterhead-Elements-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80" cy="860341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FEB4E3" w14:textId="527F812E" w:rsidR="006E5477" w:rsidRDefault="00F173C2">
    <w:pPr>
      <w:pStyle w:val="Footer"/>
    </w:pPr>
    <w:r>
      <w:rPr>
        <w:noProof/>
        <w:lang w:val="en-US"/>
      </w:rPr>
      <w:drawing>
        <wp:anchor distT="0" distB="0" distL="114300" distR="114300" simplePos="0" relativeHeight="251676672" behindDoc="1" locked="0" layoutInCell="1" allowOverlap="1" wp14:editId="7B15571E">
          <wp:simplePos x="0" y="0"/>
          <wp:positionH relativeFrom="page">
            <wp:posOffset>0</wp:posOffset>
          </wp:positionH>
          <wp:positionV relativeFrom="paragraph">
            <wp:posOffset>-64796</wp:posOffset>
          </wp:positionV>
          <wp:extent cx="7599680" cy="697832"/>
          <wp:effectExtent l="0" t="0" r="1270" b="762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01-CiTi-Letterhead-Elements-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80" cy="697832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0FA0C2" w14:textId="77777777" w:rsidR="00435DC5" w:rsidRDefault="00435DC5" w:rsidP="00F22E5B">
      <w:pPr>
        <w:spacing w:after="0" w:line="240" w:lineRule="auto"/>
      </w:pPr>
      <w:r>
        <w:separator/>
      </w:r>
    </w:p>
  </w:footnote>
  <w:footnote w:type="continuationSeparator" w:id="0">
    <w:p w14:paraId="0F28A5FF" w14:textId="77777777" w:rsidR="00435DC5" w:rsidRDefault="00435DC5" w:rsidP="00F22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9884E" w14:textId="4C668B9B" w:rsidR="006614ED" w:rsidRDefault="00B239CA">
    <w:pPr>
      <w:pStyle w:val="Header"/>
    </w:pPr>
    <w:bookmarkStart w:id="2" w:name="_Hlk31186880"/>
    <w:bookmarkStart w:id="3" w:name="_Hlk31186881"/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64383" behindDoc="0" locked="0" layoutInCell="1" allowOverlap="1" wp14:editId="7C72F921">
          <wp:simplePos x="0" y="0"/>
          <wp:positionH relativeFrom="margin">
            <wp:posOffset>-786130</wp:posOffset>
          </wp:positionH>
          <wp:positionV relativeFrom="paragraph">
            <wp:posOffset>-424815</wp:posOffset>
          </wp:positionV>
          <wp:extent cx="7881214" cy="1328405"/>
          <wp:effectExtent l="0" t="0" r="5715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1214" cy="1328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2"/>
    <w:bookmarkEnd w:id="3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EF6F9" w14:textId="58987194" w:rsidR="00B239CA" w:rsidRDefault="0068005D">
    <w:pPr>
      <w:pStyle w:val="Header"/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72576" behindDoc="0" locked="0" layoutInCell="1" allowOverlap="1" wp14:editId="2F9112A9">
          <wp:simplePos x="0" y="0"/>
          <wp:positionH relativeFrom="margin">
            <wp:posOffset>-795655</wp:posOffset>
          </wp:positionH>
          <wp:positionV relativeFrom="paragraph">
            <wp:posOffset>-421640</wp:posOffset>
          </wp:positionV>
          <wp:extent cx="7880985" cy="1713230"/>
          <wp:effectExtent l="0" t="0" r="5715" b="127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0985" cy="171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319A"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6B4A10DB">
              <wp:simplePos x="0" y="0"/>
              <wp:positionH relativeFrom="page">
                <wp:posOffset>-85725</wp:posOffset>
              </wp:positionH>
              <wp:positionV relativeFrom="paragraph">
                <wp:posOffset>-317500</wp:posOffset>
              </wp:positionV>
              <wp:extent cx="3219450" cy="10639425"/>
              <wp:effectExtent l="19050" t="19050" r="38100" b="47625"/>
              <wp:wrapNone/>
              <wp:docPr id="37" name="Prostoką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19450" cy="10639425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 w="57150">
                        <a:solidFill>
                          <a:srgbClr xmlns:a14="http://schemas.microsoft.com/office/drawing/2010/main" val="417590" mc:Ignorable=""/>
                        </a:solidFill>
                        <a:prstDash val="sysDot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5C1EE7CE" id="Prostokąt 1" o:spid="_x0000_s1026" style="position:absolute;margin-left:-6.75pt;margin-top:-25pt;width:253.5pt;height:837.75pt;z-index:-2516459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" fillcolor="#e7e6e6 [3214]" strokecolor="#417590" strokeweight="4.5pt">
              <v:stroke dashstyle="1 1"/>
              <v:textbox style="mso-fit-shape-to-text:t"/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33B13"/>
    <w:multiLevelType w:val="hybridMultilevel"/>
    <w:tmpl w:val="018CAFE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0A76E0"/>
    <w:multiLevelType w:val="hybridMultilevel"/>
    <w:tmpl w:val="A8265FA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955105"/>
    <w:multiLevelType w:val="hybridMultilevel"/>
    <w:tmpl w:val="DF74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15051"/>
    <w:multiLevelType w:val="hybridMultilevel"/>
    <w:tmpl w:val="FFD6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8120F"/>
    <w:multiLevelType w:val="hybridMultilevel"/>
    <w:tmpl w:val="E0C2FD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6C320F7D"/>
    <w:multiLevelType w:val="hybridMultilevel"/>
    <w:tmpl w:val="D1F0A42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EC33F3"/>
    <w:multiLevelType w:val="hybridMultilevel"/>
    <w:tmpl w:val="6666B80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3NTMzMzIyNzE3MDVW0lEKTi0uzszPAykwqgUA1mLTBCwAAAA="/>
  </w:docVars>
  <w:rsids>
    <w:rsidRoot w:val="00F22E5B"/>
    <w:rsid w:val="00001FC0"/>
    <w:rsid w:val="00003D4E"/>
    <w:rsid w:val="00016E13"/>
    <w:rsid w:val="00025206"/>
    <w:rsid w:val="00030A4B"/>
    <w:rsid w:val="00031CBE"/>
    <w:rsid w:val="00033E5E"/>
    <w:rsid w:val="000361C2"/>
    <w:rsid w:val="0004339E"/>
    <w:rsid w:val="00054AF5"/>
    <w:rsid w:val="00055BF2"/>
    <w:rsid w:val="000670EF"/>
    <w:rsid w:val="0008023F"/>
    <w:rsid w:val="00093F55"/>
    <w:rsid w:val="00094791"/>
    <w:rsid w:val="000A2602"/>
    <w:rsid w:val="000A3FE9"/>
    <w:rsid w:val="000A47CB"/>
    <w:rsid w:val="000D0404"/>
    <w:rsid w:val="000F2DE2"/>
    <w:rsid w:val="000F513E"/>
    <w:rsid w:val="000F5686"/>
    <w:rsid w:val="00124349"/>
    <w:rsid w:val="00133E7D"/>
    <w:rsid w:val="00137929"/>
    <w:rsid w:val="00144D14"/>
    <w:rsid w:val="00145AF7"/>
    <w:rsid w:val="0015215F"/>
    <w:rsid w:val="0016158D"/>
    <w:rsid w:val="001631F9"/>
    <w:rsid w:val="00195035"/>
    <w:rsid w:val="001A444B"/>
    <w:rsid w:val="001B613E"/>
    <w:rsid w:val="001E57C3"/>
    <w:rsid w:val="00226E4F"/>
    <w:rsid w:val="00242A4F"/>
    <w:rsid w:val="002668EA"/>
    <w:rsid w:val="002722BA"/>
    <w:rsid w:val="00294F5A"/>
    <w:rsid w:val="002A5F80"/>
    <w:rsid w:val="002B2624"/>
    <w:rsid w:val="002C3F88"/>
    <w:rsid w:val="002E2A19"/>
    <w:rsid w:val="002F3EA6"/>
    <w:rsid w:val="002F5926"/>
    <w:rsid w:val="00307389"/>
    <w:rsid w:val="003202C6"/>
    <w:rsid w:val="0035329D"/>
    <w:rsid w:val="003671BA"/>
    <w:rsid w:val="003E55ED"/>
    <w:rsid w:val="003E7CFB"/>
    <w:rsid w:val="003F19DE"/>
    <w:rsid w:val="003F7F47"/>
    <w:rsid w:val="00404ED2"/>
    <w:rsid w:val="004146D8"/>
    <w:rsid w:val="00435DC5"/>
    <w:rsid w:val="00464CD7"/>
    <w:rsid w:val="00474729"/>
    <w:rsid w:val="0047629F"/>
    <w:rsid w:val="004A4873"/>
    <w:rsid w:val="004B45E9"/>
    <w:rsid w:val="004C41DC"/>
    <w:rsid w:val="004E5C77"/>
    <w:rsid w:val="004F4A0C"/>
    <w:rsid w:val="0050372E"/>
    <w:rsid w:val="00516E39"/>
    <w:rsid w:val="00517247"/>
    <w:rsid w:val="005276CD"/>
    <w:rsid w:val="00547A01"/>
    <w:rsid w:val="00547C8B"/>
    <w:rsid w:val="00575C7E"/>
    <w:rsid w:val="005A647F"/>
    <w:rsid w:val="005F162A"/>
    <w:rsid w:val="005F599D"/>
    <w:rsid w:val="005F6E55"/>
    <w:rsid w:val="006057C5"/>
    <w:rsid w:val="006177F1"/>
    <w:rsid w:val="00633436"/>
    <w:rsid w:val="0065319A"/>
    <w:rsid w:val="006614ED"/>
    <w:rsid w:val="00671733"/>
    <w:rsid w:val="00671B12"/>
    <w:rsid w:val="00675F12"/>
    <w:rsid w:val="0068005D"/>
    <w:rsid w:val="00682C35"/>
    <w:rsid w:val="006E446C"/>
    <w:rsid w:val="006E5477"/>
    <w:rsid w:val="006F093B"/>
    <w:rsid w:val="0072482B"/>
    <w:rsid w:val="00742F4B"/>
    <w:rsid w:val="00762C54"/>
    <w:rsid w:val="00780441"/>
    <w:rsid w:val="007813F5"/>
    <w:rsid w:val="00791711"/>
    <w:rsid w:val="00797BFA"/>
    <w:rsid w:val="007B287A"/>
    <w:rsid w:val="007C4E5F"/>
    <w:rsid w:val="007D6A6F"/>
    <w:rsid w:val="007E073C"/>
    <w:rsid w:val="007F3650"/>
    <w:rsid w:val="00810B70"/>
    <w:rsid w:val="0081320B"/>
    <w:rsid w:val="008132EE"/>
    <w:rsid w:val="00822DBA"/>
    <w:rsid w:val="00826A39"/>
    <w:rsid w:val="00833E02"/>
    <w:rsid w:val="00835B2C"/>
    <w:rsid w:val="00851FFC"/>
    <w:rsid w:val="00861D17"/>
    <w:rsid w:val="008A301F"/>
    <w:rsid w:val="008B2471"/>
    <w:rsid w:val="008D0D45"/>
    <w:rsid w:val="008F7AD4"/>
    <w:rsid w:val="0090362E"/>
    <w:rsid w:val="00914964"/>
    <w:rsid w:val="00924635"/>
    <w:rsid w:val="009249C2"/>
    <w:rsid w:val="009302F1"/>
    <w:rsid w:val="009628C7"/>
    <w:rsid w:val="00987579"/>
    <w:rsid w:val="009A3B1B"/>
    <w:rsid w:val="009A43F8"/>
    <w:rsid w:val="009A5FAE"/>
    <w:rsid w:val="009E6C66"/>
    <w:rsid w:val="009F65F9"/>
    <w:rsid w:val="009F767E"/>
    <w:rsid w:val="00A057D5"/>
    <w:rsid w:val="00A10079"/>
    <w:rsid w:val="00A236C3"/>
    <w:rsid w:val="00A3021F"/>
    <w:rsid w:val="00A42649"/>
    <w:rsid w:val="00A44729"/>
    <w:rsid w:val="00A562AA"/>
    <w:rsid w:val="00A62BA9"/>
    <w:rsid w:val="00A72977"/>
    <w:rsid w:val="00A771A1"/>
    <w:rsid w:val="00A81573"/>
    <w:rsid w:val="00A839A1"/>
    <w:rsid w:val="00A96087"/>
    <w:rsid w:val="00AA2A03"/>
    <w:rsid w:val="00AB6276"/>
    <w:rsid w:val="00AE312A"/>
    <w:rsid w:val="00AE40E1"/>
    <w:rsid w:val="00AF4508"/>
    <w:rsid w:val="00AF5611"/>
    <w:rsid w:val="00B16A56"/>
    <w:rsid w:val="00B21B3B"/>
    <w:rsid w:val="00B239CA"/>
    <w:rsid w:val="00B52BDF"/>
    <w:rsid w:val="00B565AC"/>
    <w:rsid w:val="00B56A42"/>
    <w:rsid w:val="00B74706"/>
    <w:rsid w:val="00B95C3C"/>
    <w:rsid w:val="00BA2136"/>
    <w:rsid w:val="00BA6739"/>
    <w:rsid w:val="00BB38EC"/>
    <w:rsid w:val="00BD085F"/>
    <w:rsid w:val="00BE70CF"/>
    <w:rsid w:val="00BF29E5"/>
    <w:rsid w:val="00C22225"/>
    <w:rsid w:val="00C35B89"/>
    <w:rsid w:val="00C50291"/>
    <w:rsid w:val="00C52180"/>
    <w:rsid w:val="00C53EC2"/>
    <w:rsid w:val="00C57A93"/>
    <w:rsid w:val="00C76B51"/>
    <w:rsid w:val="00C77A5E"/>
    <w:rsid w:val="00C82B76"/>
    <w:rsid w:val="00C84B2B"/>
    <w:rsid w:val="00C96582"/>
    <w:rsid w:val="00CA5B21"/>
    <w:rsid w:val="00CC5A0F"/>
    <w:rsid w:val="00CE7CA2"/>
    <w:rsid w:val="00D14317"/>
    <w:rsid w:val="00D14642"/>
    <w:rsid w:val="00D160D1"/>
    <w:rsid w:val="00D2542A"/>
    <w:rsid w:val="00D43239"/>
    <w:rsid w:val="00D509AD"/>
    <w:rsid w:val="00D52E67"/>
    <w:rsid w:val="00D63DF3"/>
    <w:rsid w:val="00D81F51"/>
    <w:rsid w:val="00D867F8"/>
    <w:rsid w:val="00DA1E11"/>
    <w:rsid w:val="00DA2FF7"/>
    <w:rsid w:val="00DB12B5"/>
    <w:rsid w:val="00DC505F"/>
    <w:rsid w:val="00DD2C05"/>
    <w:rsid w:val="00DE08BE"/>
    <w:rsid w:val="00DE4BE5"/>
    <w:rsid w:val="00E11460"/>
    <w:rsid w:val="00E36936"/>
    <w:rsid w:val="00E6285B"/>
    <w:rsid w:val="00E74A69"/>
    <w:rsid w:val="00EC5DD4"/>
    <w:rsid w:val="00ED0F66"/>
    <w:rsid w:val="00ED3818"/>
    <w:rsid w:val="00ED5538"/>
    <w:rsid w:val="00EE6F6C"/>
    <w:rsid w:val="00EF2D2A"/>
    <w:rsid w:val="00F008B0"/>
    <w:rsid w:val="00F0534A"/>
    <w:rsid w:val="00F169FE"/>
    <w:rsid w:val="00F173C2"/>
    <w:rsid w:val="00F2093A"/>
    <w:rsid w:val="00F22E5B"/>
    <w:rsid w:val="00F34D49"/>
    <w:rsid w:val="00F52768"/>
    <w:rsid w:val="00F52EAC"/>
    <w:rsid w:val="00F53E13"/>
    <w:rsid w:val="00F61239"/>
    <w:rsid w:val="00F80713"/>
    <w:rsid w:val="00F875AA"/>
    <w:rsid w:val="00F90FDC"/>
    <w:rsid w:val="00FB04E9"/>
    <w:rsid w:val="00FC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6E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9C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48235" w:themeColor="accent6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J">
    <w:name w:val="RJ"/>
    <w:basedOn w:val="ListParagraph"/>
    <w:link w:val="RJChar"/>
    <w:qFormat/>
    <w:rsid w:val="00003D4E"/>
    <w:pPr>
      <w:spacing w:after="0" w:line="240" w:lineRule="auto"/>
      <w:ind w:left="360"/>
    </w:pPr>
  </w:style>
  <w:style w:type="character" w:customStyle="1" w:styleId="RJChar">
    <w:name w:val="RJ Char"/>
    <w:basedOn w:val="DefaultParagraphFont"/>
    <w:link w:val="RJ"/>
    <w:rsid w:val="00003D4E"/>
  </w:style>
  <w:style w:type="paragraph" w:styleId="ListParagraph">
    <w:name w:val="List Paragraph"/>
    <w:basedOn w:val="Normal"/>
    <w:uiPriority w:val="34"/>
    <w:qFormat/>
    <w:rsid w:val="00003D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5B"/>
  </w:style>
  <w:style w:type="paragraph" w:styleId="Footer">
    <w:name w:val="footer"/>
    <w:basedOn w:val="Normal"/>
    <w:link w:val="FooterChar"/>
    <w:uiPriority w:val="99"/>
    <w:unhideWhenUsed/>
    <w:rsid w:val="00F22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5B"/>
  </w:style>
  <w:style w:type="table" w:styleId="TableGrid">
    <w:name w:val="Table Grid"/>
    <w:basedOn w:val="TableNormal"/>
    <w:uiPriority w:val="39"/>
    <w:rsid w:val="00F22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0A4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0A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55E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9C2"/>
    <w:rPr>
      <w:rFonts w:asciiTheme="majorHAnsi" w:eastAsiaTheme="majorEastAsia" w:hAnsiTheme="majorHAnsi" w:cstheme="majorBidi"/>
      <w:color w:val="548235" w:themeColor="accent6" w:themeShade="BF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9C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48235" w:themeColor="accent6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J">
    <w:name w:val="RJ"/>
    <w:basedOn w:val="ListParagraph"/>
    <w:link w:val="RJChar"/>
    <w:qFormat/>
    <w:rsid w:val="00003D4E"/>
    <w:pPr>
      <w:spacing w:after="0" w:line="240" w:lineRule="auto"/>
      <w:ind w:left="360"/>
    </w:pPr>
  </w:style>
  <w:style w:type="character" w:customStyle="1" w:styleId="RJChar">
    <w:name w:val="RJ Char"/>
    <w:basedOn w:val="DefaultParagraphFont"/>
    <w:link w:val="RJ"/>
    <w:rsid w:val="00003D4E"/>
  </w:style>
  <w:style w:type="paragraph" w:styleId="ListParagraph">
    <w:name w:val="List Paragraph"/>
    <w:basedOn w:val="Normal"/>
    <w:uiPriority w:val="34"/>
    <w:qFormat/>
    <w:rsid w:val="00003D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5B"/>
  </w:style>
  <w:style w:type="paragraph" w:styleId="Footer">
    <w:name w:val="footer"/>
    <w:basedOn w:val="Normal"/>
    <w:link w:val="FooterChar"/>
    <w:uiPriority w:val="99"/>
    <w:unhideWhenUsed/>
    <w:rsid w:val="00F22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5B"/>
  </w:style>
  <w:style w:type="table" w:styleId="TableGrid">
    <w:name w:val="Table Grid"/>
    <w:basedOn w:val="TableNormal"/>
    <w:uiPriority w:val="39"/>
    <w:rsid w:val="00F22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0A4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0A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55E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9C2"/>
    <w:rPr>
      <w:rFonts w:asciiTheme="majorHAnsi" w:eastAsiaTheme="majorEastAsia" w:hAnsiTheme="majorHAnsi" w:cstheme="majorBidi"/>
      <w:color w:val="548235" w:themeColor="accent6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www.linkedin.com/in/thatohatsi-tsoho-407505196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44546A" mc:Ignorable=""/>
      </a:dk2>
      <a:lt2>
        <a:srgbClr xmlns:mc="http://schemas.openxmlformats.org/markup-compatibility/2006" xmlns:a14="http://schemas.microsoft.com/office/drawing/2010/main" val="E7E6E6" mc:Ignorable=""/>
      </a:lt2>
      <a:accent1>
        <a:srgbClr xmlns:mc="http://schemas.openxmlformats.org/markup-compatibility/2006" xmlns:a14="http://schemas.microsoft.com/office/drawing/2010/main" val="4472C4" mc:Ignorable=""/>
      </a:accent1>
      <a:accent2>
        <a:srgbClr xmlns:mc="http://schemas.openxmlformats.org/markup-compatibility/2006" xmlns:a14="http://schemas.microsoft.com/office/drawing/2010/main" val="ED7D31" mc:Ignorable=""/>
      </a:accent2>
      <a:accent3>
        <a:srgbClr xmlns:mc="http://schemas.openxmlformats.org/markup-compatibility/2006" xmlns:a14="http://schemas.microsoft.com/office/drawing/2010/main" val="A5A5A5" mc:Ignorable=""/>
      </a:accent3>
      <a:accent4>
        <a:srgbClr xmlns:mc="http://schemas.openxmlformats.org/markup-compatibility/2006" xmlns:a14="http://schemas.microsoft.com/office/drawing/2010/main" val="FFC000" mc:Ignorable=""/>
      </a:accent4>
      <a:accent5>
        <a:srgbClr xmlns:mc="http://schemas.openxmlformats.org/markup-compatibility/2006" xmlns:a14="http://schemas.microsoft.com/office/drawing/2010/main" val="5B9BD5" mc:Ignorable=""/>
      </a:accent5>
      <a:accent6>
        <a:srgbClr xmlns:mc="http://schemas.openxmlformats.org/markup-compatibility/2006" xmlns:a14="http://schemas.microsoft.com/office/drawing/2010/main" val="70AD47" mc:Ignorable=""/>
      </a:accent6>
      <a:hlink>
        <a:srgbClr xmlns:mc="http://schemas.openxmlformats.org/markup-compatibility/2006" xmlns:a14="http://schemas.microsoft.com/office/drawing/2010/main" val="0563C1" mc:Ignorable=""/>
      </a:hlink>
      <a:folHlink>
        <a:srgbClr xmlns:mc="http://schemas.openxmlformats.org/markup-compatibility/2006" xmlns:a14="http://schemas.microsoft.com/office/drawing/2010/main" val="954F72" mc:Ignorable="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xmlns:mc="http://schemas.openxmlformats.org/markup-compatibility/2006" xmlns:a14="http://schemas.microsoft.com/office/drawing/2010/main" val="000000" mc:Ignorable="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95E603065AE4996240CB5C44F033B" ma:contentTypeVersion="10" ma:contentTypeDescription="Create a new document." ma:contentTypeScope="" ma:versionID="f5834282680d4c00e2e01ab413e5af33">
  <xsd:schema xmlns:xsd="http://www.w3.org/2001/XMLSchema" xmlns:xs="http://www.w3.org/2001/XMLSchema" xmlns:p="http://schemas.microsoft.com/office/2006/metadata/properties" xmlns:ns3="3a14ea67-3f45-4199-9c38-c831bc74a475" xmlns:ns4="d78e1342-c5fb-48d4-9762-507bb880121d" targetNamespace="http://schemas.microsoft.com/office/2006/metadata/properties" ma:root="true" ma:fieldsID="673f9ebd115abe09eaa514d5ea721d42" ns3:_="" ns4:_="">
    <xsd:import namespace="3a14ea67-3f45-4199-9c38-c831bc74a475"/>
    <xsd:import namespace="d78e1342-c5fb-48d4-9762-507bb88012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4ea67-3f45-4199-9c38-c831bc74a4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e1342-c5fb-48d4-9762-507bb88012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FDDF8-226A-43F6-BDB3-6A29B99563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163803-3ADA-4332-BA6F-CF5ADF5EC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14ea67-3f45-4199-9c38-c831bc74a475"/>
    <ds:schemaRef ds:uri="d78e1342-c5fb-48d4-9762-507bb88012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003927-0039-44B0-815A-D59D862D4C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CC8694-18AE-4374-BE9C-EAEF4938D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Joffe</dc:creator>
  <cp:keywords/>
  <dc:description/>
  <cp:lastModifiedBy>A satisfied Microsoft Office User</cp:lastModifiedBy>
  <cp:revision>2</cp:revision>
  <cp:lastPrinted>2020-02-04T06:28:00Z</cp:lastPrinted>
  <dcterms:created xsi:type="dcterms:W3CDTF">2004-05-27T12:47:00Z</dcterms:created>
  <dcterms:modified xsi:type="dcterms:W3CDTF">2004-05-27T12:47:00Z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1075711853</vt:i4>
  </property>
  <property fmtid="{D5CDD505-2E9C-101B-9397-08002B2CF9AE}" pid="3" name="ContentTypeId">
    <vt:lpwstr>0x0101007BB95E603065AE4996240CB5C44F033B</vt:lpwstr>
  </property>
</Properties>
</file>